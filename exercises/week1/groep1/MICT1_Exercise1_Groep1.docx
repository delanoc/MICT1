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0C" w:rsidRPr="00BD63EF" w:rsidRDefault="00361E30">
      <w:pPr>
        <w:rPr>
          <w:lang w:val="nl-NL"/>
        </w:rPr>
      </w:pPr>
      <w:r w:rsidRPr="00BD63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0FFE1" wp14:editId="57152D3C">
                <wp:simplePos x="0" y="0"/>
                <wp:positionH relativeFrom="margin">
                  <wp:posOffset>3848100</wp:posOffset>
                </wp:positionH>
                <wp:positionV relativeFrom="paragraph">
                  <wp:posOffset>-581025</wp:posOffset>
                </wp:positionV>
                <wp:extent cx="1428750" cy="1047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E30" w:rsidRPr="00361E30" w:rsidRDefault="00361E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1E30">
                              <w:rPr>
                                <w:color w:val="FFFFFF" w:themeColor="background1"/>
                                <w:sz w:val="96"/>
                              </w:rPr>
                              <w:fldChar w:fldCharType="begin"/>
                            </w:r>
                            <w:r w:rsidRPr="00361E30">
                              <w:rPr>
                                <w:color w:val="FFFFFF" w:themeColor="background1"/>
                                <w:sz w:val="96"/>
                              </w:rPr>
                              <w:instrText xml:space="preserve"> DATE  \@ "YYYY"  \* MERGEFORMAT </w:instrText>
                            </w:r>
                            <w:r w:rsidRPr="00361E30">
                              <w:rPr>
                                <w:color w:val="FFFFFF" w:themeColor="background1"/>
                                <w:sz w:val="96"/>
                              </w:rPr>
                              <w:fldChar w:fldCharType="separate"/>
                            </w:r>
                            <w:r w:rsidR="00EB4E2B">
                              <w:rPr>
                                <w:noProof/>
                                <w:color w:val="FFFFFF" w:themeColor="background1"/>
                                <w:sz w:val="96"/>
                              </w:rPr>
                              <w:t>2016</w:t>
                            </w:r>
                            <w:r w:rsidRPr="00361E30">
                              <w:rPr>
                                <w:color w:val="FFFFFF" w:themeColor="background1"/>
                                <w:sz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0FF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3pt;margin-top:-45.75pt;width:112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t7egIAAGM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" filled="f" stroked="f" strokeweight=".5pt">
                <v:textbox>
                  <w:txbxContent>
                    <w:p w:rsidR="00361E30" w:rsidRPr="00361E30" w:rsidRDefault="00361E30">
                      <w:pPr>
                        <w:rPr>
                          <w:color w:val="FFFFFF" w:themeColor="background1"/>
                        </w:rPr>
                      </w:pPr>
                      <w:r w:rsidRPr="00361E30">
                        <w:rPr>
                          <w:color w:val="FFFFFF" w:themeColor="background1"/>
                          <w:sz w:val="96"/>
                        </w:rPr>
                        <w:fldChar w:fldCharType="begin"/>
                      </w:r>
                      <w:r w:rsidRPr="00361E30">
                        <w:rPr>
                          <w:color w:val="FFFFFF" w:themeColor="background1"/>
                          <w:sz w:val="96"/>
                        </w:rPr>
                        <w:instrText xml:space="preserve"> DATE  \@ "YYYY"  \* MERGEFORMAT </w:instrText>
                      </w:r>
                      <w:r w:rsidRPr="00361E30">
                        <w:rPr>
                          <w:color w:val="FFFFFF" w:themeColor="background1"/>
                          <w:sz w:val="96"/>
                        </w:rPr>
                        <w:fldChar w:fldCharType="separate"/>
                      </w:r>
                      <w:r w:rsidR="00EB4E2B">
                        <w:rPr>
                          <w:noProof/>
                          <w:color w:val="FFFFFF" w:themeColor="background1"/>
                          <w:sz w:val="96"/>
                        </w:rPr>
                        <w:t>2016</w:t>
                      </w:r>
                      <w:r w:rsidRPr="00361E30">
                        <w:rPr>
                          <w:color w:val="FFFFFF" w:themeColor="background1"/>
                          <w:sz w:val="9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70C" w:rsidRPr="00BD63EF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275301C" wp14:editId="44C38FC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381375" cy="100488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0048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0C" w:rsidRPr="00361E30" w:rsidRDefault="0028170C" w:rsidP="00361E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301C" id="Text Box 2" o:spid="_x0000_s1027" type="#_x0000_t202" style="position:absolute;margin-left:215.05pt;margin-top:-1in;width:266.25pt;height:791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" fillcolor="#c00000" stroked="f">
                <v:textbox>
                  <w:txbxContent>
                    <w:p w:rsidR="0028170C" w:rsidRPr="00361E30" w:rsidRDefault="0028170C" w:rsidP="00361E30"/>
                  </w:txbxContent>
                </v:textbox>
                <w10:wrap anchorx="page"/>
              </v:shape>
            </w:pict>
          </mc:Fallback>
        </mc:AlternateContent>
      </w:r>
    </w:p>
    <w:p w:rsidR="0028170C" w:rsidRPr="00BD63EF" w:rsidRDefault="0028170C">
      <w:pPr>
        <w:rPr>
          <w:lang w:val="nl-NL"/>
        </w:rPr>
      </w:pPr>
    </w:p>
    <w:p w:rsidR="0028170C" w:rsidRPr="00BD63EF" w:rsidRDefault="00361E30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nl-NL"/>
        </w:rPr>
      </w:pPr>
      <w:r w:rsidRPr="00BD63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6F715" wp14:editId="76A1BD50">
                <wp:simplePos x="0" y="0"/>
                <wp:positionH relativeFrom="margin">
                  <wp:posOffset>3714750</wp:posOffset>
                </wp:positionH>
                <wp:positionV relativeFrom="paragraph">
                  <wp:posOffset>5073015</wp:posOffset>
                </wp:positionV>
                <wp:extent cx="2828925" cy="2409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17" w:rsidRPr="00476B17" w:rsidRDefault="00D36B74" w:rsidP="00476B17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123265391"/>
                                <w:placeholder>
                                  <w:docPart w:val="AB0D513FD66D49538D19FE003EEA30C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62AF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MICT1 – </w:t>
                                </w:r>
                                <w:proofErr w:type="spellStart"/>
                                <w:r w:rsidR="00D962AF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Groep</w:t>
                                </w:r>
                                <w:proofErr w:type="spellEnd"/>
                                <w:r w:rsidR="00D962AF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-1150292967"/>
                              <w:placeholder>
                                <w:docPart w:val="A19F98517E6149B79A9003BDCE6CBFF8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76B17" w:rsidRPr="00476B17" w:rsidRDefault="00476B17" w:rsidP="00361E30">
                                <w:pPr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476B17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Zuyd</w:t>
                                </w:r>
                                <w:proofErr w:type="spellEnd"/>
                                <w:r w:rsidRPr="00476B17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alias w:val="Publish Date"/>
                              <w:tag w:val=""/>
                              <w:id w:val="-1657686525"/>
                              <w:placeholder>
                                <w:docPart w:val="435A2D43173D4534908269D352AEBBD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16T00:00:00Z">
                                <w:dateFormat w:val="d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76B17" w:rsidRPr="00476B17" w:rsidRDefault="00D962AF" w:rsidP="00361E30">
                                <w:pPr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16-Feb-16</w:t>
                                </w:r>
                              </w:p>
                            </w:sdtContent>
                          </w:sdt>
                          <w:p w:rsidR="00476B17" w:rsidRPr="00476B17" w:rsidRDefault="00476B17" w:rsidP="00361E3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476B17" w:rsidRPr="00476B17" w:rsidRDefault="00476B17" w:rsidP="00361E3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476B17" w:rsidRPr="00476B17" w:rsidRDefault="00476B17" w:rsidP="00361E3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476B17" w:rsidRPr="00476B17" w:rsidRDefault="00476B17" w:rsidP="00361E3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361E30" w:rsidRPr="00476B17" w:rsidRDefault="00361E30" w:rsidP="00361E3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715" id="Text Box 4" o:spid="_x0000_s1028" type="#_x0000_t202" style="position:absolute;margin-left:292.5pt;margin-top:399.45pt;width:222.75pt;height:1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" filled="f" stroked="f" strokeweight=".5pt">
                <v:textbox>
                  <w:txbxContent>
                    <w:p w:rsidR="00476B17" w:rsidRPr="00476B17" w:rsidRDefault="00C5424B" w:rsidP="00476B17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6"/>
                            <w:szCs w:val="26"/>
                          </w:rPr>
                          <w:alias w:val="Author"/>
                          <w:tag w:val=""/>
                          <w:id w:val="1123265391"/>
                          <w:placeholder>
                            <w:docPart w:val="AB0D513FD66D49538D19FE003EEA30C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962AF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 xml:space="preserve">MICT1 – </w:t>
                          </w:r>
                          <w:proofErr w:type="spellStart"/>
                          <w:r w:rsidR="00D962AF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>Groep</w:t>
                          </w:r>
                          <w:proofErr w:type="spellEnd"/>
                          <w:r w:rsidR="00D962AF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 xml:space="preserve"> 1</w:t>
                          </w:r>
                        </w:sdtContent>
                      </w:sdt>
                    </w:p>
                    <w:sdt>
                      <w:sdtPr>
                        <w:rPr>
                          <w:color w:val="FFFFFF" w:themeColor="background1"/>
                          <w:sz w:val="26"/>
                          <w:szCs w:val="26"/>
                        </w:rPr>
                        <w:alias w:val="Company"/>
                        <w:tag w:val=""/>
                        <w:id w:val="-1150292967"/>
                        <w:placeholder>
                          <w:docPart w:val="A19F98517E6149B79A9003BDCE6CBFF8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476B17" w:rsidRPr="00476B17" w:rsidRDefault="00476B17" w:rsidP="00361E30">
                          <w:pPr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476B17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>Zuyd</w:t>
                          </w:r>
                          <w:proofErr w:type="spellEnd"/>
                          <w:r w:rsidRPr="00476B17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 xml:space="preserve"> University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  <w:sz w:val="26"/>
                          <w:szCs w:val="26"/>
                        </w:rPr>
                        <w:alias w:val="Publish Date"/>
                        <w:tag w:val=""/>
                        <w:id w:val="-1657686525"/>
                        <w:placeholder>
                          <w:docPart w:val="435A2D43173D4534908269D352AEBBD2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2-16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76B17" w:rsidRPr="00476B17" w:rsidRDefault="00D962AF" w:rsidP="00361E30">
                          <w:pPr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>16-Feb-16</w:t>
                          </w:r>
                        </w:p>
                      </w:sdtContent>
                    </w:sdt>
                    <w:p w:rsidR="00476B17" w:rsidRPr="00476B17" w:rsidRDefault="00476B17" w:rsidP="00361E3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476B17" w:rsidRPr="00476B17" w:rsidRDefault="00476B17" w:rsidP="00361E3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476B17" w:rsidRPr="00476B17" w:rsidRDefault="00476B17" w:rsidP="00361E3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476B17" w:rsidRPr="00476B17" w:rsidRDefault="00476B17" w:rsidP="00361E3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361E30" w:rsidRPr="00476B17" w:rsidRDefault="00361E30" w:rsidP="00361E3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63EF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C144258" wp14:editId="4041FF50">
                <wp:simplePos x="0" y="0"/>
                <wp:positionH relativeFrom="page">
                  <wp:align>left</wp:align>
                </wp:positionH>
                <wp:positionV relativeFrom="paragraph">
                  <wp:posOffset>3745230</wp:posOffset>
                </wp:positionV>
                <wp:extent cx="6791325" cy="7334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733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E30" w:rsidRPr="00361E30" w:rsidRDefault="00D36B74" w:rsidP="00361E30">
                            <w:pPr>
                              <w:jc w:val="right"/>
                              <w:rPr>
                                <w:sz w:val="96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  <w:color w:val="FFFFFF" w:themeColor="background1"/>
                                </w:rPr>
                                <w:alias w:val="Title"/>
                                <w:tag w:val=""/>
                                <w:id w:val="12588709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D962AF">
                                  <w:rPr>
                                    <w:rStyle w:val="TitleChar"/>
                                    <w:color w:val="FFFFFF" w:themeColor="background1"/>
                                  </w:rPr>
                                  <w:t>MICT1 – Exercise Week 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4258" id="_x0000_s1029" type="#_x0000_t202" style="position:absolute;margin-left:0;margin-top:294.9pt;width:534.75pt;height:57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" fillcolor="black [3213]" stroked="f">
                <v:textbox>
                  <w:txbxContent>
                    <w:p w:rsidR="00361E30" w:rsidRPr="00361E30" w:rsidRDefault="00C5424B" w:rsidP="00361E30">
                      <w:pPr>
                        <w:jc w:val="right"/>
                        <w:rPr>
                          <w:sz w:val="96"/>
                        </w:rPr>
                      </w:pPr>
                      <w:sdt>
                        <w:sdtPr>
                          <w:rPr>
                            <w:rStyle w:val="TitleChar"/>
                            <w:color w:val="FFFFFF" w:themeColor="background1"/>
                          </w:rPr>
                          <w:alias w:val="Title"/>
                          <w:tag w:val=""/>
                          <w:id w:val="12588709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D962AF">
                            <w:rPr>
                              <w:rStyle w:val="TitleChar"/>
                              <w:color w:val="FFFFFF" w:themeColor="background1"/>
                            </w:rPr>
                            <w:t>MICT1 – Exercise Week 1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 w:rsidRPr="00BD63EF"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3EEC75A2" wp14:editId="10698BF7">
            <wp:simplePos x="0" y="0"/>
            <wp:positionH relativeFrom="column">
              <wp:posOffset>389890</wp:posOffset>
            </wp:positionH>
            <wp:positionV relativeFrom="paragraph">
              <wp:posOffset>929640</wp:posOffset>
            </wp:positionV>
            <wp:extent cx="2447925" cy="2714625"/>
            <wp:effectExtent l="0" t="0" r="9525" b="9525"/>
            <wp:wrapSquare wrapText="bothSides"/>
            <wp:docPr id="1" name="Afbeelding 1" descr="https://si0.twimg.com/profile_images/1543713572/Zuyd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0.twimg.com/profile_images/1543713572/Zuyd_R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 t="21800" r="22944" b="21200"/>
                    <a:stretch/>
                  </pic:blipFill>
                  <pic:spPr bwMode="auto">
                    <a:xfrm>
                      <a:off x="0" y="0"/>
                      <a:ext cx="2447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0C" w:rsidRPr="00BD63EF">
        <w:rPr>
          <w:lang w:val="nl-NL"/>
        </w:rPr>
        <w:br w:type="page"/>
      </w:r>
    </w:p>
    <w:sdt>
      <w:sdtPr>
        <w:rPr>
          <w:lang w:val="en-GB"/>
        </w:rPr>
        <w:alias w:val="Title"/>
        <w:tag w:val=""/>
        <w:id w:val="1089670671"/>
        <w:placeholder>
          <w:docPart w:val="FAA4462651DE48C6AB4767C7A339404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B1719" w:rsidRPr="00EB4E2B" w:rsidRDefault="00D962AF">
          <w:pPr>
            <w:pStyle w:val="Title"/>
            <w:rPr>
              <w:lang w:val="en-GB"/>
            </w:rPr>
          </w:pPr>
          <w:r w:rsidRPr="00EB4E2B">
            <w:rPr>
              <w:lang w:val="en-GB"/>
            </w:rPr>
            <w:t>MICT1 – Exercise Week 1</w:t>
          </w:r>
        </w:p>
      </w:sdtContent>
    </w:sdt>
    <w:sdt>
      <w:sdtPr>
        <w:rPr>
          <w:lang w:val="en-GB"/>
        </w:rPr>
        <w:alias w:val="Subject"/>
        <w:tag w:val=""/>
        <w:id w:val="144632479"/>
        <w:placeholder>
          <w:docPart w:val="20E3BE10187445518276C19B50A18B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76B17" w:rsidRPr="00EB4E2B" w:rsidRDefault="00D962AF" w:rsidP="00ED364E">
          <w:pPr>
            <w:pStyle w:val="Subtitle"/>
            <w:jc w:val="center"/>
            <w:rPr>
              <w:lang w:val="en-GB"/>
            </w:rPr>
          </w:pPr>
          <w:r w:rsidRPr="00EB4E2B">
            <w:rPr>
              <w:lang w:val="en-GB"/>
            </w:rPr>
            <w:t>Reverse Engineering Data – Exercise week 1</w:t>
          </w:r>
        </w:p>
      </w:sdtContent>
    </w:sdt>
    <w:p w:rsidR="00476B17" w:rsidRPr="00EB4E2B" w:rsidRDefault="00476B17">
      <w:pPr>
        <w:rPr>
          <w:lang w:val="en-GB"/>
        </w:rPr>
      </w:pPr>
    </w:p>
    <w:p w:rsidR="00476B17" w:rsidRPr="00EB4E2B" w:rsidRDefault="00ED364E">
      <w:pPr>
        <w:rPr>
          <w:lang w:val="en-GB"/>
        </w:rPr>
      </w:pPr>
      <w:r w:rsidRPr="00BD63EF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4839970</wp:posOffset>
                </wp:positionV>
                <wp:extent cx="5924550" cy="19621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4E" w:rsidRPr="00ED364E" w:rsidRDefault="00ED364E">
                            <w:pPr>
                              <w:rPr>
                                <w:lang w:val="nl-NL"/>
                              </w:rPr>
                            </w:pPr>
                            <w:r w:rsidRPr="00ED364E">
                              <w:rPr>
                                <w:b/>
                                <w:lang w:val="nl-NL"/>
                              </w:rPr>
                              <w:t>Groep</w:t>
                            </w:r>
                            <w:r w:rsidRPr="00ED364E">
                              <w:rPr>
                                <w:lang w:val="nl-NL"/>
                              </w:rPr>
                              <w:tab/>
                            </w:r>
                            <w:r w:rsidRPr="00ED364E">
                              <w:rPr>
                                <w:lang w:val="nl-NL"/>
                              </w:rPr>
                              <w:tab/>
                            </w:r>
                            <w:proofErr w:type="spellStart"/>
                            <w:r w:rsidRPr="00ED364E">
                              <w:rPr>
                                <w:lang w:val="nl-NL"/>
                              </w:rPr>
                              <w:t>Groep</w:t>
                            </w:r>
                            <w:proofErr w:type="spellEnd"/>
                            <w:r w:rsidRPr="00ED364E">
                              <w:rPr>
                                <w:lang w:val="nl-NL"/>
                              </w:rPr>
                              <w:t xml:space="preserve"> 1</w:t>
                            </w:r>
                          </w:p>
                          <w:p w:rsidR="00ED364E" w:rsidRPr="00ED364E" w:rsidRDefault="00ED364E" w:rsidP="00ED364E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 w:rsidRPr="00ED364E">
                              <w:rPr>
                                <w:b/>
                                <w:lang w:val="nl-NL"/>
                              </w:rPr>
                              <w:t>Studenten</w:t>
                            </w:r>
                            <w:r w:rsidR="00BD63EF">
                              <w:rPr>
                                <w:lang w:val="nl-NL"/>
                              </w:rPr>
                              <w:tab/>
                              <w:t>Delano Cörvers</w:t>
                            </w:r>
                            <w:r w:rsidR="00BD63EF">
                              <w:rPr>
                                <w:lang w:val="nl-NL"/>
                              </w:rPr>
                              <w:tab/>
                            </w:r>
                            <w:r w:rsidR="00BD63EF">
                              <w:rPr>
                                <w:lang w:val="nl-NL"/>
                              </w:rPr>
                              <w:tab/>
                            </w:r>
                            <w:r w:rsidRPr="00ED364E">
                              <w:rPr>
                                <w:lang w:val="nl-NL"/>
                              </w:rPr>
                              <w:t>(1306669)</w:t>
                            </w:r>
                          </w:p>
                          <w:p w:rsidR="00ED364E" w:rsidRPr="00A73F07" w:rsidRDefault="00ED364E" w:rsidP="00ED364E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 w:rsidRPr="00ED364E">
                              <w:rPr>
                                <w:lang w:val="nl-NL"/>
                              </w:rPr>
                              <w:tab/>
                            </w:r>
                            <w:r w:rsidRPr="00ED364E">
                              <w:rPr>
                                <w:lang w:val="nl-NL"/>
                              </w:rPr>
                              <w:tab/>
                            </w:r>
                            <w:r w:rsidRPr="00A73F07">
                              <w:rPr>
                                <w:lang w:val="nl-NL"/>
                              </w:rPr>
                              <w:t xml:space="preserve">Davy </w:t>
                            </w:r>
                            <w:proofErr w:type="spellStart"/>
                            <w:r w:rsidRPr="00A73F07">
                              <w:rPr>
                                <w:lang w:val="nl-NL"/>
                              </w:rPr>
                              <w:t>Heutmekers</w:t>
                            </w:r>
                            <w:proofErr w:type="spellEnd"/>
                            <w:r w:rsidR="00BD63EF">
                              <w:rPr>
                                <w:lang w:val="nl-NL"/>
                              </w:rPr>
                              <w:tab/>
                            </w:r>
                            <w:r w:rsidR="00D962AF">
                              <w:rPr>
                                <w:lang w:val="nl-NL"/>
                              </w:rPr>
                              <w:t>(1309730)</w:t>
                            </w:r>
                          </w:p>
                          <w:p w:rsidR="00ED364E" w:rsidRPr="00ED364E" w:rsidRDefault="00ED364E" w:rsidP="00ED364E">
                            <w:pPr>
                              <w:rPr>
                                <w:lang w:val="nl-NL"/>
                              </w:rPr>
                            </w:pPr>
                            <w:r w:rsidRPr="00A73F07">
                              <w:rPr>
                                <w:lang w:val="nl-NL"/>
                              </w:rPr>
                              <w:tab/>
                            </w:r>
                            <w:r w:rsidRPr="00A73F07">
                              <w:rPr>
                                <w:lang w:val="nl-NL"/>
                              </w:rPr>
                              <w:tab/>
                            </w:r>
                            <w:r w:rsidRPr="00ED364E">
                              <w:rPr>
                                <w:lang w:val="nl-NL"/>
                              </w:rPr>
                              <w:t>Rik Kierkels</w:t>
                            </w:r>
                            <w:r w:rsidR="00BD63EF">
                              <w:rPr>
                                <w:lang w:val="nl-NL"/>
                              </w:rPr>
                              <w:tab/>
                            </w:r>
                            <w:r w:rsidR="00BD63EF">
                              <w:rPr>
                                <w:lang w:val="nl-NL"/>
                              </w:rPr>
                              <w:tab/>
                            </w:r>
                            <w:r w:rsidR="00D962AF">
                              <w:rPr>
                                <w:lang w:val="nl-NL"/>
                              </w:rPr>
                              <w:t>(1354442)</w:t>
                            </w:r>
                          </w:p>
                          <w:p w:rsidR="00ED364E" w:rsidRPr="00ED364E" w:rsidRDefault="00ED364E">
                            <w:pPr>
                              <w:rPr>
                                <w:lang w:val="nl-NL"/>
                              </w:rPr>
                            </w:pPr>
                            <w:r w:rsidRPr="00ED364E">
                              <w:rPr>
                                <w:b/>
                                <w:lang w:val="nl-NL"/>
                              </w:rPr>
                              <w:t>Module</w:t>
                            </w:r>
                            <w:r w:rsidRPr="00ED364E">
                              <w:rPr>
                                <w:lang w:val="nl-NL"/>
                              </w:rPr>
                              <w:tab/>
                              <w:t>MICT1 – Reverse Engineering Data</w:t>
                            </w:r>
                          </w:p>
                          <w:p w:rsidR="00ED364E" w:rsidRPr="00ED364E" w:rsidRDefault="00ED364E">
                            <w:pPr>
                              <w:rPr>
                                <w:lang w:val="nl-NL"/>
                              </w:rPr>
                            </w:pPr>
                            <w:r w:rsidRPr="00ED364E">
                              <w:rPr>
                                <w:b/>
                                <w:lang w:val="nl-NL"/>
                              </w:rPr>
                              <w:t>Opdracht</w:t>
                            </w:r>
                            <w:r w:rsidRPr="00ED364E">
                              <w:rPr>
                                <w:lang w:val="nl-NL"/>
                              </w:rPr>
                              <w:tab/>
                              <w:t>Oefening – Week 1</w:t>
                            </w:r>
                          </w:p>
                          <w:p w:rsidR="00ED364E" w:rsidRPr="00ED364E" w:rsidRDefault="00ED364E">
                            <w:pPr>
                              <w:rPr>
                                <w:lang w:val="nl-NL"/>
                              </w:rPr>
                            </w:pPr>
                            <w:r w:rsidRPr="00ED364E">
                              <w:rPr>
                                <w:b/>
                                <w:lang w:val="nl-NL"/>
                              </w:rPr>
                              <w:t>Leerjaar</w:t>
                            </w:r>
                            <w:r w:rsidRPr="00ED364E">
                              <w:rPr>
                                <w:lang w:val="nl-NL"/>
                              </w:rPr>
                              <w:tab/>
                              <w:t>2015 – 2016</w:t>
                            </w:r>
                          </w:p>
                          <w:p w:rsidR="00ED364E" w:rsidRPr="00ED364E" w:rsidRDefault="00ED364E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3pt;margin-top:381.1pt;width:466.5pt;height:154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" filled="f" stroked="f">
                <v:textbox>
                  <w:txbxContent>
                    <w:p w:rsidR="00ED364E" w:rsidRPr="00ED364E" w:rsidRDefault="00ED364E">
                      <w:pPr>
                        <w:rPr>
                          <w:lang w:val="nl-NL"/>
                        </w:rPr>
                      </w:pPr>
                      <w:r w:rsidRPr="00ED364E">
                        <w:rPr>
                          <w:b/>
                          <w:lang w:val="nl-NL"/>
                        </w:rPr>
                        <w:t>Groep</w:t>
                      </w:r>
                      <w:r w:rsidRPr="00ED364E">
                        <w:rPr>
                          <w:lang w:val="nl-NL"/>
                        </w:rPr>
                        <w:tab/>
                      </w:r>
                      <w:r w:rsidRPr="00ED364E">
                        <w:rPr>
                          <w:lang w:val="nl-NL"/>
                        </w:rPr>
                        <w:tab/>
                      </w:r>
                      <w:proofErr w:type="spellStart"/>
                      <w:r w:rsidRPr="00ED364E">
                        <w:rPr>
                          <w:lang w:val="nl-NL"/>
                        </w:rPr>
                        <w:t>Groep</w:t>
                      </w:r>
                      <w:proofErr w:type="spellEnd"/>
                      <w:r w:rsidRPr="00ED364E">
                        <w:rPr>
                          <w:lang w:val="nl-NL"/>
                        </w:rPr>
                        <w:t xml:space="preserve"> 1</w:t>
                      </w:r>
                    </w:p>
                    <w:p w:rsidR="00ED364E" w:rsidRPr="00ED364E" w:rsidRDefault="00ED364E" w:rsidP="00ED364E">
                      <w:pPr>
                        <w:pStyle w:val="NoSpacing"/>
                        <w:rPr>
                          <w:lang w:val="nl-NL"/>
                        </w:rPr>
                      </w:pPr>
                      <w:r w:rsidRPr="00ED364E">
                        <w:rPr>
                          <w:b/>
                          <w:lang w:val="nl-NL"/>
                        </w:rPr>
                        <w:t>Studenten</w:t>
                      </w:r>
                      <w:r w:rsidR="00BD63EF">
                        <w:rPr>
                          <w:lang w:val="nl-NL"/>
                        </w:rPr>
                        <w:tab/>
                        <w:t>Delano Cörvers</w:t>
                      </w:r>
                      <w:r w:rsidR="00BD63EF">
                        <w:rPr>
                          <w:lang w:val="nl-NL"/>
                        </w:rPr>
                        <w:tab/>
                      </w:r>
                      <w:r w:rsidR="00BD63EF">
                        <w:rPr>
                          <w:lang w:val="nl-NL"/>
                        </w:rPr>
                        <w:tab/>
                      </w:r>
                      <w:r w:rsidRPr="00ED364E">
                        <w:rPr>
                          <w:lang w:val="nl-NL"/>
                        </w:rPr>
                        <w:t>(1306669)</w:t>
                      </w:r>
                    </w:p>
                    <w:p w:rsidR="00ED364E" w:rsidRPr="00A73F07" w:rsidRDefault="00ED364E" w:rsidP="00ED364E">
                      <w:pPr>
                        <w:pStyle w:val="NoSpacing"/>
                        <w:rPr>
                          <w:lang w:val="nl-NL"/>
                        </w:rPr>
                      </w:pPr>
                      <w:r w:rsidRPr="00ED364E">
                        <w:rPr>
                          <w:lang w:val="nl-NL"/>
                        </w:rPr>
                        <w:tab/>
                      </w:r>
                      <w:r w:rsidRPr="00ED364E">
                        <w:rPr>
                          <w:lang w:val="nl-NL"/>
                        </w:rPr>
                        <w:tab/>
                      </w:r>
                      <w:r w:rsidRPr="00A73F07">
                        <w:rPr>
                          <w:lang w:val="nl-NL"/>
                        </w:rPr>
                        <w:t xml:space="preserve">Davy </w:t>
                      </w:r>
                      <w:proofErr w:type="spellStart"/>
                      <w:r w:rsidRPr="00A73F07">
                        <w:rPr>
                          <w:lang w:val="nl-NL"/>
                        </w:rPr>
                        <w:t>Heutmekers</w:t>
                      </w:r>
                      <w:proofErr w:type="spellEnd"/>
                      <w:r w:rsidR="00BD63EF">
                        <w:rPr>
                          <w:lang w:val="nl-NL"/>
                        </w:rPr>
                        <w:tab/>
                      </w:r>
                      <w:r w:rsidR="00D962AF">
                        <w:rPr>
                          <w:lang w:val="nl-NL"/>
                        </w:rPr>
                        <w:t>(1309730)</w:t>
                      </w:r>
                    </w:p>
                    <w:p w:rsidR="00ED364E" w:rsidRPr="00ED364E" w:rsidRDefault="00ED364E" w:rsidP="00ED364E">
                      <w:pPr>
                        <w:rPr>
                          <w:lang w:val="nl-NL"/>
                        </w:rPr>
                      </w:pPr>
                      <w:r w:rsidRPr="00A73F07">
                        <w:rPr>
                          <w:lang w:val="nl-NL"/>
                        </w:rPr>
                        <w:tab/>
                      </w:r>
                      <w:r w:rsidRPr="00A73F07">
                        <w:rPr>
                          <w:lang w:val="nl-NL"/>
                        </w:rPr>
                        <w:tab/>
                      </w:r>
                      <w:r w:rsidRPr="00ED364E">
                        <w:rPr>
                          <w:lang w:val="nl-NL"/>
                        </w:rPr>
                        <w:t xml:space="preserve">Rik </w:t>
                      </w:r>
                      <w:proofErr w:type="spellStart"/>
                      <w:r w:rsidRPr="00ED364E">
                        <w:rPr>
                          <w:lang w:val="nl-NL"/>
                        </w:rPr>
                        <w:t>Kierkels</w:t>
                      </w:r>
                      <w:proofErr w:type="spellEnd"/>
                      <w:r w:rsidR="00BD63EF">
                        <w:rPr>
                          <w:lang w:val="nl-NL"/>
                        </w:rPr>
                        <w:tab/>
                      </w:r>
                      <w:r w:rsidR="00BD63EF">
                        <w:rPr>
                          <w:lang w:val="nl-NL"/>
                        </w:rPr>
                        <w:tab/>
                      </w:r>
                      <w:r w:rsidR="00D962AF">
                        <w:rPr>
                          <w:lang w:val="nl-NL"/>
                        </w:rPr>
                        <w:t>(1354442)</w:t>
                      </w:r>
                    </w:p>
                    <w:p w:rsidR="00ED364E" w:rsidRPr="00ED364E" w:rsidRDefault="00ED364E">
                      <w:pPr>
                        <w:rPr>
                          <w:lang w:val="nl-NL"/>
                        </w:rPr>
                      </w:pPr>
                      <w:r w:rsidRPr="00ED364E">
                        <w:rPr>
                          <w:b/>
                          <w:lang w:val="nl-NL"/>
                        </w:rPr>
                        <w:t>Module</w:t>
                      </w:r>
                      <w:r w:rsidRPr="00ED364E">
                        <w:rPr>
                          <w:lang w:val="nl-NL"/>
                        </w:rPr>
                        <w:tab/>
                        <w:t>MICT1 – Reverse Engineering Data</w:t>
                      </w:r>
                    </w:p>
                    <w:p w:rsidR="00ED364E" w:rsidRPr="00ED364E" w:rsidRDefault="00ED364E">
                      <w:pPr>
                        <w:rPr>
                          <w:lang w:val="nl-NL"/>
                        </w:rPr>
                      </w:pPr>
                      <w:r w:rsidRPr="00ED364E">
                        <w:rPr>
                          <w:b/>
                          <w:lang w:val="nl-NL"/>
                        </w:rPr>
                        <w:t>Opdracht</w:t>
                      </w:r>
                      <w:r w:rsidRPr="00ED364E">
                        <w:rPr>
                          <w:lang w:val="nl-NL"/>
                        </w:rPr>
                        <w:tab/>
                        <w:t>Oefening – Week 1</w:t>
                      </w:r>
                    </w:p>
                    <w:p w:rsidR="00ED364E" w:rsidRPr="00ED364E" w:rsidRDefault="00ED364E">
                      <w:pPr>
                        <w:rPr>
                          <w:lang w:val="nl-NL"/>
                        </w:rPr>
                      </w:pPr>
                      <w:r w:rsidRPr="00ED364E">
                        <w:rPr>
                          <w:b/>
                          <w:lang w:val="nl-NL"/>
                        </w:rPr>
                        <w:t>Leerjaar</w:t>
                      </w:r>
                      <w:r w:rsidRPr="00ED364E">
                        <w:rPr>
                          <w:lang w:val="nl-NL"/>
                        </w:rPr>
                        <w:tab/>
                        <w:t>2015 – 2016</w:t>
                      </w:r>
                    </w:p>
                    <w:p w:rsidR="00ED364E" w:rsidRPr="00ED364E" w:rsidRDefault="00ED364E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B17" w:rsidRPr="00EB4E2B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1"/>
          <w:lang w:val="nl-NL"/>
        </w:rPr>
        <w:id w:val="-28191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17" w:rsidRPr="00BD63EF" w:rsidRDefault="00BD63EF">
          <w:pPr>
            <w:pStyle w:val="TOCHeading"/>
            <w:rPr>
              <w:lang w:val="nl-NL"/>
            </w:rPr>
          </w:pPr>
          <w:r w:rsidRPr="00BD63EF">
            <w:rPr>
              <w:lang w:val="nl-NL"/>
            </w:rPr>
            <w:t>Inhoudsopgave</w:t>
          </w:r>
        </w:p>
        <w:p w:rsidR="00BD63EF" w:rsidRPr="00BD63EF" w:rsidRDefault="00476B17">
          <w:pPr>
            <w:pStyle w:val="TOC1"/>
            <w:tabs>
              <w:tab w:val="left" w:pos="440"/>
              <w:tab w:val="right" w:pos="9350"/>
            </w:tabs>
            <w:rPr>
              <w:b w:val="0"/>
              <w:szCs w:val="22"/>
              <w:lang w:val="nl-NL" w:eastAsia="nl-NL"/>
            </w:rPr>
          </w:pPr>
          <w:r w:rsidRPr="00BD63EF">
            <w:rPr>
              <w:lang w:val="nl-NL"/>
            </w:rPr>
            <w:fldChar w:fldCharType="begin"/>
          </w:r>
          <w:r w:rsidRPr="00BD63EF">
            <w:rPr>
              <w:lang w:val="nl-NL"/>
            </w:rPr>
            <w:instrText xml:space="preserve"> TOC \o "1-3" \h \z \u </w:instrText>
          </w:r>
          <w:r w:rsidRPr="00BD63EF">
            <w:rPr>
              <w:lang w:val="nl-NL"/>
            </w:rPr>
            <w:fldChar w:fldCharType="separate"/>
          </w:r>
          <w:hyperlink w:anchor="_Toc443384094" w:history="1">
            <w:r w:rsidR="00BD63EF" w:rsidRPr="00BD63EF">
              <w:rPr>
                <w:rStyle w:val="Hyperlink"/>
                <w:lang w:val="nl-NL"/>
              </w:rPr>
              <w:t>1</w:t>
            </w:r>
            <w:r w:rsidR="00BD63EF" w:rsidRPr="00BD63EF">
              <w:rPr>
                <w:b w:val="0"/>
                <w:szCs w:val="22"/>
                <w:lang w:val="nl-NL" w:eastAsia="nl-NL"/>
              </w:rPr>
              <w:tab/>
            </w:r>
            <w:r w:rsidR="00BD63EF" w:rsidRPr="00BD63EF">
              <w:rPr>
                <w:rStyle w:val="Hyperlink"/>
                <w:lang w:val="nl-NL"/>
              </w:rPr>
              <w:t>What we found</w:t>
            </w:r>
            <w:r w:rsidR="00BD63EF" w:rsidRPr="00BD63EF">
              <w:rPr>
                <w:webHidden/>
                <w:lang w:val="nl-NL"/>
              </w:rPr>
              <w:tab/>
            </w:r>
            <w:r w:rsidR="00BD63EF" w:rsidRPr="00BD63EF">
              <w:rPr>
                <w:webHidden/>
                <w:lang w:val="nl-NL"/>
              </w:rPr>
              <w:fldChar w:fldCharType="begin"/>
            </w:r>
            <w:r w:rsidR="00BD63EF" w:rsidRPr="00BD63EF">
              <w:rPr>
                <w:webHidden/>
                <w:lang w:val="nl-NL"/>
              </w:rPr>
              <w:instrText xml:space="preserve"> PAGEREF _Toc443384094 \h </w:instrText>
            </w:r>
            <w:r w:rsidR="00BD63EF" w:rsidRPr="00BD63EF">
              <w:rPr>
                <w:webHidden/>
                <w:lang w:val="nl-NL"/>
              </w:rPr>
            </w:r>
            <w:r w:rsidR="00BD63EF" w:rsidRPr="00BD63EF">
              <w:rPr>
                <w:webHidden/>
                <w:lang w:val="nl-NL"/>
              </w:rPr>
              <w:fldChar w:fldCharType="separate"/>
            </w:r>
            <w:r w:rsidR="00BD63EF" w:rsidRPr="00BD63EF">
              <w:rPr>
                <w:webHidden/>
                <w:lang w:val="nl-NL"/>
              </w:rPr>
              <w:t>4</w:t>
            </w:r>
            <w:r w:rsidR="00BD63EF" w:rsidRPr="00BD63EF">
              <w:rPr>
                <w:webHidden/>
                <w:lang w:val="nl-NL"/>
              </w:rPr>
              <w:fldChar w:fldCharType="end"/>
            </w:r>
          </w:hyperlink>
        </w:p>
        <w:p w:rsidR="00BD63EF" w:rsidRPr="00BD63EF" w:rsidRDefault="00D36B74">
          <w:pPr>
            <w:pStyle w:val="TOC1"/>
            <w:tabs>
              <w:tab w:val="left" w:pos="440"/>
              <w:tab w:val="right" w:pos="9350"/>
            </w:tabs>
            <w:rPr>
              <w:b w:val="0"/>
              <w:szCs w:val="22"/>
              <w:lang w:val="nl-NL" w:eastAsia="nl-NL"/>
            </w:rPr>
          </w:pPr>
          <w:hyperlink w:anchor="_Toc443384095" w:history="1">
            <w:r w:rsidR="00BD63EF" w:rsidRPr="00BD63EF">
              <w:rPr>
                <w:rStyle w:val="Hyperlink"/>
                <w:lang w:val="nl-NL"/>
              </w:rPr>
              <w:t>2</w:t>
            </w:r>
            <w:r w:rsidR="00BD63EF" w:rsidRPr="00BD63EF">
              <w:rPr>
                <w:b w:val="0"/>
                <w:szCs w:val="22"/>
                <w:lang w:val="nl-NL" w:eastAsia="nl-NL"/>
              </w:rPr>
              <w:tab/>
            </w:r>
            <w:r w:rsidR="00BD63EF" w:rsidRPr="00BD63EF">
              <w:rPr>
                <w:rStyle w:val="Hyperlink"/>
                <w:lang w:val="nl-NL"/>
              </w:rPr>
              <w:t>Where we found it</w:t>
            </w:r>
            <w:r w:rsidR="00BD63EF" w:rsidRPr="00BD63EF">
              <w:rPr>
                <w:webHidden/>
                <w:lang w:val="nl-NL"/>
              </w:rPr>
              <w:tab/>
            </w:r>
            <w:r w:rsidR="00BD63EF" w:rsidRPr="00BD63EF">
              <w:rPr>
                <w:webHidden/>
                <w:lang w:val="nl-NL"/>
              </w:rPr>
              <w:fldChar w:fldCharType="begin"/>
            </w:r>
            <w:r w:rsidR="00BD63EF" w:rsidRPr="00BD63EF">
              <w:rPr>
                <w:webHidden/>
                <w:lang w:val="nl-NL"/>
              </w:rPr>
              <w:instrText xml:space="preserve"> PAGEREF _Toc443384095 \h </w:instrText>
            </w:r>
            <w:r w:rsidR="00BD63EF" w:rsidRPr="00BD63EF">
              <w:rPr>
                <w:webHidden/>
                <w:lang w:val="nl-NL"/>
              </w:rPr>
            </w:r>
            <w:r w:rsidR="00BD63EF" w:rsidRPr="00BD63EF">
              <w:rPr>
                <w:webHidden/>
                <w:lang w:val="nl-NL"/>
              </w:rPr>
              <w:fldChar w:fldCharType="separate"/>
            </w:r>
            <w:r w:rsidR="00BD63EF" w:rsidRPr="00BD63EF">
              <w:rPr>
                <w:webHidden/>
                <w:lang w:val="nl-NL"/>
              </w:rPr>
              <w:t>4</w:t>
            </w:r>
            <w:r w:rsidR="00BD63EF" w:rsidRPr="00BD63EF">
              <w:rPr>
                <w:webHidden/>
                <w:lang w:val="nl-NL"/>
              </w:rPr>
              <w:fldChar w:fldCharType="end"/>
            </w:r>
          </w:hyperlink>
        </w:p>
        <w:p w:rsidR="00BD63EF" w:rsidRPr="00BD63EF" w:rsidRDefault="00D36B74">
          <w:pPr>
            <w:pStyle w:val="TOC1"/>
            <w:tabs>
              <w:tab w:val="left" w:pos="440"/>
              <w:tab w:val="right" w:pos="9350"/>
            </w:tabs>
            <w:rPr>
              <w:b w:val="0"/>
              <w:szCs w:val="22"/>
              <w:lang w:val="nl-NL" w:eastAsia="nl-NL"/>
            </w:rPr>
          </w:pPr>
          <w:hyperlink w:anchor="_Toc443384096" w:history="1">
            <w:r w:rsidR="00BD63EF" w:rsidRPr="00BD63EF">
              <w:rPr>
                <w:rStyle w:val="Hyperlink"/>
                <w:lang w:val="nl-NL"/>
              </w:rPr>
              <w:t>3</w:t>
            </w:r>
            <w:r w:rsidR="00BD63EF" w:rsidRPr="00BD63EF">
              <w:rPr>
                <w:b w:val="0"/>
                <w:szCs w:val="22"/>
                <w:lang w:val="nl-NL" w:eastAsia="nl-NL"/>
              </w:rPr>
              <w:tab/>
            </w:r>
            <w:r w:rsidR="00BD63EF" w:rsidRPr="00BD63EF">
              <w:rPr>
                <w:rStyle w:val="Hyperlink"/>
                <w:lang w:val="nl-NL"/>
              </w:rPr>
              <w:t>How we found it</w:t>
            </w:r>
            <w:r w:rsidR="00BD63EF" w:rsidRPr="00BD63EF">
              <w:rPr>
                <w:webHidden/>
                <w:lang w:val="nl-NL"/>
              </w:rPr>
              <w:tab/>
            </w:r>
            <w:r w:rsidR="00BD63EF" w:rsidRPr="00BD63EF">
              <w:rPr>
                <w:webHidden/>
                <w:lang w:val="nl-NL"/>
              </w:rPr>
              <w:fldChar w:fldCharType="begin"/>
            </w:r>
            <w:r w:rsidR="00BD63EF" w:rsidRPr="00BD63EF">
              <w:rPr>
                <w:webHidden/>
                <w:lang w:val="nl-NL"/>
              </w:rPr>
              <w:instrText xml:space="preserve"> PAGEREF _Toc443384096 \h </w:instrText>
            </w:r>
            <w:r w:rsidR="00BD63EF" w:rsidRPr="00BD63EF">
              <w:rPr>
                <w:webHidden/>
                <w:lang w:val="nl-NL"/>
              </w:rPr>
            </w:r>
            <w:r w:rsidR="00BD63EF" w:rsidRPr="00BD63EF">
              <w:rPr>
                <w:webHidden/>
                <w:lang w:val="nl-NL"/>
              </w:rPr>
              <w:fldChar w:fldCharType="separate"/>
            </w:r>
            <w:r w:rsidR="00BD63EF" w:rsidRPr="00BD63EF">
              <w:rPr>
                <w:webHidden/>
                <w:lang w:val="nl-NL"/>
              </w:rPr>
              <w:t>6</w:t>
            </w:r>
            <w:r w:rsidR="00BD63EF" w:rsidRPr="00BD63EF">
              <w:rPr>
                <w:webHidden/>
                <w:lang w:val="nl-NL"/>
              </w:rPr>
              <w:fldChar w:fldCharType="end"/>
            </w:r>
          </w:hyperlink>
        </w:p>
        <w:p w:rsidR="00476B17" w:rsidRPr="00BD63EF" w:rsidRDefault="00476B17">
          <w:pPr>
            <w:rPr>
              <w:lang w:val="nl-NL"/>
            </w:rPr>
          </w:pPr>
          <w:r w:rsidRPr="00BD63EF">
            <w:rPr>
              <w:b/>
              <w:bCs/>
              <w:lang w:val="nl-NL"/>
            </w:rPr>
            <w:fldChar w:fldCharType="end"/>
          </w:r>
        </w:p>
      </w:sdtContent>
    </w:sdt>
    <w:p w:rsidR="00476B17" w:rsidRPr="00BD63EF" w:rsidRDefault="00476B17" w:rsidP="00476B17">
      <w:pPr>
        <w:rPr>
          <w:lang w:val="nl-NL"/>
        </w:rPr>
      </w:pPr>
    </w:p>
    <w:p w:rsidR="00476B17" w:rsidRPr="00BD63EF" w:rsidRDefault="00476B17" w:rsidP="00476B17">
      <w:pPr>
        <w:rPr>
          <w:lang w:val="nl-NL"/>
        </w:rPr>
      </w:pPr>
    </w:p>
    <w:p w:rsidR="00476B17" w:rsidRPr="00BD63EF" w:rsidRDefault="00476B17" w:rsidP="00476B17">
      <w:pPr>
        <w:rPr>
          <w:lang w:val="nl-NL"/>
        </w:rPr>
      </w:pPr>
    </w:p>
    <w:p w:rsidR="00476B17" w:rsidRPr="00BD63EF" w:rsidRDefault="00476B17" w:rsidP="00476B17">
      <w:pPr>
        <w:rPr>
          <w:lang w:val="nl-NL"/>
        </w:rPr>
      </w:pPr>
    </w:p>
    <w:p w:rsidR="00476B17" w:rsidRPr="00BD63EF" w:rsidRDefault="00476B17">
      <w:pPr>
        <w:rPr>
          <w:lang w:val="nl-NL"/>
        </w:rPr>
      </w:pPr>
      <w:r w:rsidRPr="00BD63EF">
        <w:rPr>
          <w:lang w:val="nl-NL"/>
        </w:rPr>
        <w:br w:type="page"/>
      </w:r>
    </w:p>
    <w:p w:rsidR="00476B17" w:rsidRPr="00BD63EF" w:rsidRDefault="00476B17" w:rsidP="0028170C">
      <w:pPr>
        <w:pStyle w:val="Heading1TOC"/>
        <w:rPr>
          <w:lang w:val="nl-NL"/>
        </w:rPr>
        <w:sectPr w:rsidR="00476B17" w:rsidRPr="00BD63EF">
          <w:pgSz w:w="12240" w:h="15840"/>
          <w:pgMar w:top="1440" w:right="1440" w:bottom="1440" w:left="1440" w:header="720" w:footer="720" w:gutter="0"/>
          <w:cols w:space="720"/>
        </w:sectPr>
      </w:pPr>
    </w:p>
    <w:p w:rsidR="007B1719" w:rsidRPr="00BD63EF" w:rsidRDefault="0028098C" w:rsidP="0028170C">
      <w:pPr>
        <w:pStyle w:val="Heading1TOC"/>
        <w:rPr>
          <w:lang w:val="nl-NL"/>
        </w:rPr>
      </w:pPr>
      <w:bookmarkStart w:id="0" w:name="_Toc443384094"/>
      <w:proofErr w:type="spellStart"/>
      <w:r w:rsidRPr="00BD63EF">
        <w:rPr>
          <w:lang w:val="nl-NL"/>
        </w:rPr>
        <w:lastRenderedPageBreak/>
        <w:t>What</w:t>
      </w:r>
      <w:proofErr w:type="spellEnd"/>
      <w:r w:rsidRPr="00BD63EF">
        <w:rPr>
          <w:lang w:val="nl-NL"/>
        </w:rPr>
        <w:t xml:space="preserve"> we found</w:t>
      </w:r>
      <w:bookmarkEnd w:id="0"/>
    </w:p>
    <w:p w:rsidR="0028098C" w:rsidRPr="00BD63EF" w:rsidRDefault="0028098C" w:rsidP="0028098C">
      <w:pPr>
        <w:rPr>
          <w:lang w:val="nl-NL"/>
        </w:rPr>
      </w:pPr>
      <w:r w:rsidRPr="00BD63EF">
        <w:rPr>
          <w:lang w:val="nl-NL"/>
        </w:rPr>
        <w:t xml:space="preserve">Alle vier de items zijn in het document meerdere keren gevonden. We hebben de </w:t>
      </w:r>
      <w:proofErr w:type="spellStart"/>
      <w:r w:rsidRPr="00BD63EF">
        <w:rPr>
          <w:lang w:val="nl-NL"/>
        </w:rPr>
        <w:t>text</w:t>
      </w:r>
      <w:proofErr w:type="spellEnd"/>
      <w:r w:rsidRPr="00BD63EF">
        <w:rPr>
          <w:lang w:val="nl-NL"/>
        </w:rPr>
        <w:t xml:space="preserve"> ‘Zuyd’ zes keer in het </w:t>
      </w:r>
      <w:bookmarkStart w:id="1" w:name="_GoBack"/>
      <w:bookmarkEnd w:id="1"/>
      <w:r w:rsidR="00940CC1" w:rsidRPr="00BD63EF">
        <w:rPr>
          <w:lang w:val="nl-NL"/>
        </w:rPr>
        <w:t>databestand</w:t>
      </w:r>
      <w:r w:rsidRPr="00BD63EF">
        <w:rPr>
          <w:lang w:val="nl-NL"/>
        </w:rPr>
        <w:t xml:space="preserve"> gevonden. Het teken double </w:t>
      </w:r>
      <w:proofErr w:type="spellStart"/>
      <w:r w:rsidRPr="00BD63EF">
        <w:rPr>
          <w:lang w:val="nl-NL"/>
        </w:rPr>
        <w:t>happiness</w:t>
      </w:r>
      <w:proofErr w:type="spellEnd"/>
      <w:r w:rsidRPr="00BD63EF">
        <w:rPr>
          <w:lang w:val="nl-NL"/>
        </w:rPr>
        <w:t xml:space="preserve"> is 37 keer gevonden en </w:t>
      </w:r>
      <w:proofErr w:type="spellStart"/>
      <w:r w:rsidRPr="00BD63EF">
        <w:rPr>
          <w:lang w:val="nl-NL"/>
        </w:rPr>
        <w:t>pile</w:t>
      </w:r>
      <w:proofErr w:type="spellEnd"/>
      <w:r w:rsidRPr="00BD63EF">
        <w:rPr>
          <w:lang w:val="nl-NL"/>
        </w:rPr>
        <w:t xml:space="preserve"> of </w:t>
      </w:r>
      <w:proofErr w:type="spellStart"/>
      <w:r w:rsidRPr="00BD63EF">
        <w:rPr>
          <w:lang w:val="nl-NL"/>
        </w:rPr>
        <w:t>poo</w:t>
      </w:r>
      <w:proofErr w:type="spellEnd"/>
      <w:r w:rsidRPr="00BD63EF">
        <w:rPr>
          <w:lang w:val="nl-NL"/>
        </w:rPr>
        <w:t xml:space="preserve"> is zeven keer gevonden. De bonus vraag ‘Jeroen’ in Base64-encoding is twaalf keer gevonden.</w:t>
      </w:r>
    </w:p>
    <w:p w:rsidR="0028098C" w:rsidRPr="00BD63EF" w:rsidRDefault="0028098C" w:rsidP="0028098C">
      <w:pPr>
        <w:rPr>
          <w:lang w:val="nl-NL"/>
        </w:rPr>
      </w:pPr>
    </w:p>
    <w:p w:rsidR="008A6253" w:rsidRPr="00BD63EF" w:rsidRDefault="008A6253" w:rsidP="008A6253">
      <w:pPr>
        <w:pStyle w:val="Heading1TOC"/>
        <w:rPr>
          <w:lang w:val="nl-NL"/>
        </w:rPr>
      </w:pPr>
      <w:bookmarkStart w:id="2" w:name="_Toc443384095"/>
      <w:proofErr w:type="spellStart"/>
      <w:r w:rsidRPr="00BD63EF">
        <w:rPr>
          <w:lang w:val="nl-NL"/>
        </w:rPr>
        <w:t>Where</w:t>
      </w:r>
      <w:proofErr w:type="spellEnd"/>
      <w:r w:rsidRPr="00BD63EF">
        <w:rPr>
          <w:lang w:val="nl-NL"/>
        </w:rPr>
        <w:t xml:space="preserve"> we found </w:t>
      </w:r>
      <w:proofErr w:type="spellStart"/>
      <w:r w:rsidRPr="00BD63EF">
        <w:rPr>
          <w:lang w:val="nl-NL"/>
        </w:rPr>
        <w:t>it</w:t>
      </w:r>
      <w:bookmarkEnd w:id="2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253" w:rsidRPr="00BD63EF" w:rsidTr="008A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6253" w:rsidRPr="00BD63EF" w:rsidRDefault="00E23D6D" w:rsidP="0028098C">
            <w:pPr>
              <w:rPr>
                <w:lang w:val="nl-NL"/>
              </w:rPr>
            </w:pPr>
            <w:r w:rsidRPr="00BD63EF">
              <w:rPr>
                <w:lang w:val="nl-NL"/>
              </w:rPr>
              <w:t>String</w:t>
            </w:r>
          </w:p>
        </w:tc>
        <w:tc>
          <w:tcPr>
            <w:tcW w:w="3117" w:type="dxa"/>
          </w:tcPr>
          <w:p w:rsidR="008A6253" w:rsidRPr="00BD63EF" w:rsidRDefault="00E23D6D" w:rsidP="0028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Rij</w:t>
            </w:r>
          </w:p>
        </w:tc>
        <w:tc>
          <w:tcPr>
            <w:tcW w:w="3117" w:type="dxa"/>
          </w:tcPr>
          <w:p w:rsidR="008A6253" w:rsidRPr="00BD63EF" w:rsidRDefault="00E23D6D" w:rsidP="0028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Kolom</w:t>
            </w:r>
          </w:p>
        </w:tc>
      </w:tr>
      <w:tr w:rsidR="00E23D6D" w:rsidRPr="00BD63EF" w:rsidTr="008A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3D6D" w:rsidRPr="00BD63EF" w:rsidRDefault="00E23D6D" w:rsidP="0028098C">
            <w:pPr>
              <w:rPr>
                <w:lang w:val="nl-NL"/>
              </w:rPr>
            </w:pPr>
            <w:r w:rsidRPr="00BD63EF">
              <w:rPr>
                <w:lang w:val="nl-NL"/>
              </w:rPr>
              <w:t>Zuyd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00038358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8A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28098C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0003EA50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8A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28098C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0009BFA8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8A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28098C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000B3FD8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8A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28098C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001AC9D0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8A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28098C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001DA970</w:t>
            </w:r>
          </w:p>
        </w:tc>
        <w:tc>
          <w:tcPr>
            <w:tcW w:w="3117" w:type="dxa"/>
          </w:tcPr>
          <w:p w:rsidR="00E23D6D" w:rsidRPr="00BD63EF" w:rsidRDefault="00E23D6D" w:rsidP="0028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</w:tbl>
    <w:p w:rsidR="0028098C" w:rsidRPr="00BD63EF" w:rsidRDefault="0028098C" w:rsidP="0028098C">
      <w:pPr>
        <w:rPr>
          <w:lang w:val="nl-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D6D" w:rsidRPr="00BD63EF" w:rsidTr="002E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3D6D" w:rsidRPr="00BD63EF" w:rsidRDefault="00E23D6D" w:rsidP="002E52DF">
            <w:pPr>
              <w:rPr>
                <w:lang w:val="nl-NL"/>
              </w:rPr>
            </w:pPr>
            <w:r w:rsidRPr="00BD63EF">
              <w:rPr>
                <w:lang w:val="nl-NL"/>
              </w:rPr>
              <w:t>String</w:t>
            </w:r>
          </w:p>
        </w:tc>
        <w:tc>
          <w:tcPr>
            <w:tcW w:w="3117" w:type="dxa"/>
          </w:tcPr>
          <w:p w:rsidR="00E23D6D" w:rsidRPr="00BD63EF" w:rsidRDefault="00E23D6D" w:rsidP="002E5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Rij</w:t>
            </w:r>
          </w:p>
        </w:tc>
        <w:tc>
          <w:tcPr>
            <w:tcW w:w="3117" w:type="dxa"/>
          </w:tcPr>
          <w:p w:rsidR="00E23D6D" w:rsidRPr="00BD63EF" w:rsidRDefault="00E23D6D" w:rsidP="002E5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Kolom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3D6D" w:rsidRPr="00BD63EF" w:rsidRDefault="00E23D6D" w:rsidP="00E23D6D">
            <w:pPr>
              <w:rPr>
                <w:lang w:val="nl-NL"/>
              </w:rPr>
            </w:pPr>
            <w:r w:rsidRPr="00BD63EF">
              <w:rPr>
                <w:lang w:val="nl-NL"/>
              </w:rPr>
              <w:t xml:space="preserve">Double </w:t>
            </w:r>
            <w:proofErr w:type="spellStart"/>
            <w:r w:rsidRPr="00BD63EF">
              <w:rPr>
                <w:lang w:val="nl-NL"/>
              </w:rPr>
              <w:t>happiness</w:t>
            </w:r>
            <w:proofErr w:type="spellEnd"/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00010919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000297A0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000374AE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0E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000377C0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0004223B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0B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00047469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09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0005ED50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0006F9F8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00085CC0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000E0519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09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000EE00E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0E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000EF204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04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00103B44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04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00127F38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0012CE21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01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0012E47D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0D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00133BE0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00142B30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0015733C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0C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001595F6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06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0015E29C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0C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0016B9A6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06</w:t>
            </w:r>
          </w:p>
        </w:tc>
      </w:tr>
      <w:tr w:rsidR="00E23D6D" w:rsidRPr="00BD63EF" w:rsidTr="0030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0017795D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0D</w:t>
            </w:r>
          </w:p>
        </w:tc>
      </w:tr>
      <w:tr w:rsidR="00E23D6D" w:rsidRPr="00BD63EF" w:rsidTr="0030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00179675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05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0018C0F2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02</w:t>
            </w:r>
          </w:p>
        </w:tc>
      </w:tr>
      <w:tr w:rsidR="00E23D6D" w:rsidRPr="00BD63EF" w:rsidTr="005E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0018C921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01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0019D2BE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0E</w:t>
            </w:r>
          </w:p>
        </w:tc>
      </w:tr>
      <w:tr w:rsidR="00E23D6D" w:rsidRPr="00BD63EF" w:rsidTr="005E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001A0947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07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001A1C8D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0D</w:t>
            </w:r>
          </w:p>
        </w:tc>
      </w:tr>
      <w:tr w:rsidR="00E23D6D" w:rsidRPr="00BD63EF" w:rsidTr="005E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001A3076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06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001B8F3B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0B</w:t>
            </w:r>
          </w:p>
        </w:tc>
      </w:tr>
      <w:tr w:rsidR="00E23D6D" w:rsidRPr="00BD63EF" w:rsidTr="005E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001C294A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0A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001C2B9D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0D</w:t>
            </w:r>
          </w:p>
        </w:tc>
      </w:tr>
      <w:tr w:rsidR="00E23D6D" w:rsidRPr="00BD63EF" w:rsidTr="005E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001C48CC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0C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001CDABC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0C</w:t>
            </w:r>
          </w:p>
        </w:tc>
      </w:tr>
      <w:tr w:rsidR="00E23D6D" w:rsidRPr="00BD63EF" w:rsidTr="005E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001FC2E5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05</w:t>
            </w:r>
          </w:p>
        </w:tc>
      </w:tr>
      <w:tr w:rsidR="00E23D6D" w:rsidRPr="00BD63EF" w:rsidTr="005E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001FD8E6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06</w:t>
            </w:r>
          </w:p>
        </w:tc>
      </w:tr>
    </w:tbl>
    <w:p w:rsidR="0028098C" w:rsidRPr="00BD63EF" w:rsidRDefault="0028098C" w:rsidP="0028098C">
      <w:pPr>
        <w:rPr>
          <w:lang w:val="nl-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D6D" w:rsidRPr="00BD63EF" w:rsidTr="002E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3D6D" w:rsidRPr="00BD63EF" w:rsidRDefault="00E23D6D" w:rsidP="002E52DF">
            <w:pPr>
              <w:rPr>
                <w:lang w:val="nl-NL"/>
              </w:rPr>
            </w:pPr>
            <w:r w:rsidRPr="00BD63EF">
              <w:rPr>
                <w:lang w:val="nl-NL"/>
              </w:rPr>
              <w:t>String</w:t>
            </w:r>
          </w:p>
        </w:tc>
        <w:tc>
          <w:tcPr>
            <w:tcW w:w="3117" w:type="dxa"/>
          </w:tcPr>
          <w:p w:rsidR="00E23D6D" w:rsidRPr="00BD63EF" w:rsidRDefault="00E23D6D" w:rsidP="002E5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Rij</w:t>
            </w:r>
          </w:p>
        </w:tc>
        <w:tc>
          <w:tcPr>
            <w:tcW w:w="3117" w:type="dxa"/>
          </w:tcPr>
          <w:p w:rsidR="00E23D6D" w:rsidRPr="00BD63EF" w:rsidRDefault="00E23D6D" w:rsidP="002E5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Kolom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3D6D" w:rsidRPr="00BD63EF" w:rsidRDefault="00E23D6D" w:rsidP="00E23D6D">
            <w:pPr>
              <w:rPr>
                <w:lang w:val="nl-NL"/>
              </w:rPr>
            </w:pPr>
            <w:proofErr w:type="spellStart"/>
            <w:r w:rsidRPr="00BD63EF">
              <w:rPr>
                <w:lang w:val="nl-NL"/>
              </w:rPr>
              <w:t>Pile</w:t>
            </w:r>
            <w:proofErr w:type="spellEnd"/>
            <w:r w:rsidRPr="00BD63EF">
              <w:rPr>
                <w:lang w:val="nl-NL"/>
              </w:rPr>
              <w:t xml:space="preserve"> of </w:t>
            </w:r>
            <w:proofErr w:type="spellStart"/>
            <w:r w:rsidRPr="00BD63EF">
              <w:rPr>
                <w:lang w:val="nl-NL"/>
              </w:rPr>
              <w:t>Poo</w:t>
            </w:r>
            <w:proofErr w:type="spellEnd"/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0002D278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000A2DF8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000CD658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0012CAE0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00153708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0016CAB8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001BF1D0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</w:tbl>
    <w:p w:rsidR="0028170C" w:rsidRPr="00BD63EF" w:rsidRDefault="0028170C" w:rsidP="0028170C">
      <w:pPr>
        <w:rPr>
          <w:lang w:val="nl-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D6D" w:rsidRPr="00BD63EF" w:rsidTr="002E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3D6D" w:rsidRPr="00BD63EF" w:rsidRDefault="00E23D6D" w:rsidP="002E52DF">
            <w:pPr>
              <w:rPr>
                <w:lang w:val="nl-NL"/>
              </w:rPr>
            </w:pPr>
            <w:r w:rsidRPr="00BD63EF">
              <w:rPr>
                <w:lang w:val="nl-NL"/>
              </w:rPr>
              <w:t>String</w:t>
            </w:r>
          </w:p>
        </w:tc>
        <w:tc>
          <w:tcPr>
            <w:tcW w:w="3117" w:type="dxa"/>
          </w:tcPr>
          <w:p w:rsidR="00E23D6D" w:rsidRPr="00BD63EF" w:rsidRDefault="00E23D6D" w:rsidP="002E5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Rij</w:t>
            </w:r>
          </w:p>
        </w:tc>
        <w:tc>
          <w:tcPr>
            <w:tcW w:w="3117" w:type="dxa"/>
          </w:tcPr>
          <w:p w:rsidR="00E23D6D" w:rsidRPr="00BD63EF" w:rsidRDefault="00E23D6D" w:rsidP="002E5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Kolom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3D6D" w:rsidRPr="00BD63EF" w:rsidRDefault="00E23D6D" w:rsidP="00E23D6D">
            <w:pPr>
              <w:rPr>
                <w:lang w:val="nl-NL"/>
              </w:rPr>
            </w:pPr>
            <w:r w:rsidRPr="00BD63EF">
              <w:rPr>
                <w:lang w:val="nl-NL"/>
              </w:rPr>
              <w:t>Jeroen</w:t>
            </w:r>
            <w:r w:rsidR="00EB4E2B">
              <w:rPr>
                <w:lang w:val="nl-NL"/>
              </w:rPr>
              <w:t xml:space="preserve"> (</w:t>
            </w:r>
            <w:r w:rsidR="00EB4E2B" w:rsidRPr="00BD63EF">
              <w:rPr>
                <w:lang w:val="nl-NL"/>
              </w:rPr>
              <w:t>SmVyb2Vu</w:t>
            </w:r>
            <w:r w:rsidR="00EB4E2B">
              <w:rPr>
                <w:lang w:val="nl-NL"/>
              </w:rPr>
              <w:t>)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00001B58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0002A138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0005B798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00080000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00099FB8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0009FC70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000A7B80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000AB728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000CA650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00134488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00137808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  <w:tr w:rsidR="00E23D6D" w:rsidRPr="00BD63EF" w:rsidTr="002E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3D6D" w:rsidRPr="00BD63EF" w:rsidRDefault="00E23D6D" w:rsidP="00E23D6D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001D0138</w:t>
            </w:r>
          </w:p>
        </w:tc>
        <w:tc>
          <w:tcPr>
            <w:tcW w:w="3117" w:type="dxa"/>
          </w:tcPr>
          <w:p w:rsidR="00E23D6D" w:rsidRPr="00BD63EF" w:rsidRDefault="00E23D6D" w:rsidP="00E2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3EF">
              <w:rPr>
                <w:lang w:val="nl-NL"/>
              </w:rPr>
              <w:t>08</w:t>
            </w:r>
          </w:p>
        </w:tc>
      </w:tr>
    </w:tbl>
    <w:p w:rsidR="00A73F07" w:rsidRPr="00BD63EF" w:rsidRDefault="00A73F07" w:rsidP="0028170C">
      <w:pPr>
        <w:rPr>
          <w:lang w:val="nl-NL"/>
        </w:rPr>
      </w:pPr>
    </w:p>
    <w:p w:rsidR="00E23D6D" w:rsidRPr="00BD63EF" w:rsidRDefault="00E23D6D">
      <w:pPr>
        <w:rPr>
          <w:lang w:val="nl-NL"/>
        </w:rPr>
      </w:pPr>
      <w:r w:rsidRPr="00BD63EF">
        <w:rPr>
          <w:lang w:val="nl-NL"/>
        </w:rPr>
        <w:br w:type="page"/>
      </w:r>
    </w:p>
    <w:p w:rsidR="00E23D6D" w:rsidRPr="00BD63EF" w:rsidRDefault="00E23D6D" w:rsidP="00E23D6D">
      <w:pPr>
        <w:pStyle w:val="Heading1TOC"/>
        <w:rPr>
          <w:lang w:val="nl-NL"/>
        </w:rPr>
      </w:pPr>
      <w:bookmarkStart w:id="3" w:name="_Toc443384096"/>
      <w:r w:rsidRPr="00BD63EF">
        <w:rPr>
          <w:lang w:val="nl-NL"/>
        </w:rPr>
        <w:lastRenderedPageBreak/>
        <w:t xml:space="preserve">How we found </w:t>
      </w:r>
      <w:proofErr w:type="spellStart"/>
      <w:r w:rsidRPr="00BD63EF">
        <w:rPr>
          <w:lang w:val="nl-NL"/>
        </w:rPr>
        <w:t>it</w:t>
      </w:r>
      <w:bookmarkEnd w:id="3"/>
      <w:proofErr w:type="spellEnd"/>
    </w:p>
    <w:p w:rsidR="00E23D6D" w:rsidRPr="00BD63EF" w:rsidRDefault="00E23D6D" w:rsidP="00E23D6D">
      <w:pPr>
        <w:rPr>
          <w:lang w:val="nl-NL"/>
        </w:rPr>
      </w:pPr>
      <w:r w:rsidRPr="00BD63EF">
        <w:rPr>
          <w:lang w:val="nl-NL"/>
        </w:rPr>
        <w:t xml:space="preserve">Om de data uit te lezen hebben we op </w:t>
      </w:r>
      <w:proofErr w:type="spellStart"/>
      <w:r w:rsidRPr="00BD63EF">
        <w:rPr>
          <w:lang w:val="nl-NL"/>
        </w:rPr>
        <w:t>wikipedia</w:t>
      </w:r>
      <w:proofErr w:type="spellEnd"/>
      <w:r w:rsidRPr="00BD63EF">
        <w:rPr>
          <w:lang w:val="nl-NL"/>
        </w:rPr>
        <w:t xml:space="preserve"> gekeken naar </w:t>
      </w:r>
      <w:proofErr w:type="spellStart"/>
      <w:r w:rsidRPr="00BD63EF">
        <w:rPr>
          <w:lang w:val="nl-NL"/>
        </w:rPr>
        <w:t>Hex</w:t>
      </w:r>
      <w:proofErr w:type="spellEnd"/>
      <w:r w:rsidRPr="00BD63EF">
        <w:rPr>
          <w:lang w:val="nl-NL"/>
        </w:rPr>
        <w:t xml:space="preserve"> Editors. </w:t>
      </w:r>
      <w:r w:rsidR="004777DD" w:rsidRPr="00BD63EF">
        <w:rPr>
          <w:lang w:val="nl-NL"/>
        </w:rPr>
        <w:t xml:space="preserve">Hier hebben wij 010 Editor en </w:t>
      </w:r>
      <w:proofErr w:type="spellStart"/>
      <w:r w:rsidR="004777DD" w:rsidRPr="00BD63EF">
        <w:rPr>
          <w:lang w:val="nl-NL"/>
        </w:rPr>
        <w:t>Hex</w:t>
      </w:r>
      <w:proofErr w:type="spellEnd"/>
      <w:r w:rsidR="004777DD" w:rsidRPr="00BD63EF">
        <w:rPr>
          <w:lang w:val="nl-NL"/>
        </w:rPr>
        <w:t xml:space="preserve"> Editor </w:t>
      </w:r>
      <w:proofErr w:type="spellStart"/>
      <w:r w:rsidR="004777DD" w:rsidRPr="00BD63EF">
        <w:rPr>
          <w:lang w:val="nl-NL"/>
        </w:rPr>
        <w:t>Neo</w:t>
      </w:r>
      <w:proofErr w:type="spellEnd"/>
      <w:r w:rsidR="004777DD" w:rsidRPr="00BD63EF">
        <w:rPr>
          <w:lang w:val="nl-NL"/>
        </w:rPr>
        <w:t xml:space="preserve"> gevonden. Uiteindelijk is er gekozen voor </w:t>
      </w:r>
      <w:proofErr w:type="spellStart"/>
      <w:r w:rsidR="004777DD" w:rsidRPr="00BD63EF">
        <w:rPr>
          <w:lang w:val="nl-NL"/>
        </w:rPr>
        <w:t>Hex</w:t>
      </w:r>
      <w:proofErr w:type="spellEnd"/>
      <w:r w:rsidR="004777DD" w:rsidRPr="00BD63EF">
        <w:rPr>
          <w:lang w:val="nl-NL"/>
        </w:rPr>
        <w:t xml:space="preserve"> </w:t>
      </w:r>
      <w:proofErr w:type="spellStart"/>
      <w:r w:rsidR="004777DD" w:rsidRPr="00BD63EF">
        <w:rPr>
          <w:lang w:val="nl-NL"/>
        </w:rPr>
        <w:t>Neo</w:t>
      </w:r>
      <w:proofErr w:type="spellEnd"/>
      <w:r w:rsidR="004777DD" w:rsidRPr="00BD63EF">
        <w:rPr>
          <w:lang w:val="nl-NL"/>
        </w:rPr>
        <w:t xml:space="preserve"> Editor.</w:t>
      </w:r>
    </w:p>
    <w:p w:rsidR="004777DD" w:rsidRPr="00BD63EF" w:rsidRDefault="004777DD" w:rsidP="00E23D6D">
      <w:pPr>
        <w:rPr>
          <w:lang w:val="nl-NL"/>
        </w:rPr>
      </w:pPr>
    </w:p>
    <w:p w:rsidR="004777DD" w:rsidRPr="00BD63EF" w:rsidRDefault="004777DD" w:rsidP="00E23D6D">
      <w:pPr>
        <w:rPr>
          <w:b/>
          <w:lang w:val="nl-NL"/>
        </w:rPr>
      </w:pPr>
      <w:r w:rsidRPr="00BD63EF">
        <w:rPr>
          <w:b/>
          <w:lang w:val="nl-NL"/>
        </w:rPr>
        <w:t>Zuyd</w:t>
      </w:r>
    </w:p>
    <w:p w:rsidR="004777DD" w:rsidRPr="00BD63EF" w:rsidRDefault="004777DD" w:rsidP="00E23D6D">
      <w:pPr>
        <w:rPr>
          <w:lang w:val="nl-NL"/>
        </w:rPr>
      </w:pPr>
      <w:r w:rsidRPr="00BD63EF">
        <w:rPr>
          <w:lang w:val="nl-NL"/>
        </w:rPr>
        <w:t xml:space="preserve">We hebben de tekst Zuyd zes keer gevonden in de file door de zoeken op </w:t>
      </w:r>
      <w:proofErr w:type="spellStart"/>
      <w:r w:rsidRPr="00BD63EF">
        <w:rPr>
          <w:lang w:val="nl-NL"/>
        </w:rPr>
        <w:t>unicode</w:t>
      </w:r>
      <w:proofErr w:type="spellEnd"/>
      <w:r w:rsidRPr="00BD63EF">
        <w:rPr>
          <w:lang w:val="nl-NL"/>
        </w:rPr>
        <w:t xml:space="preserve"> strings in de data file met als instelling ‘</w:t>
      </w:r>
      <w:proofErr w:type="spellStart"/>
      <w:r w:rsidRPr="00BD63EF">
        <w:rPr>
          <w:lang w:val="nl-NL"/>
        </w:rPr>
        <w:t>Ignore</w:t>
      </w:r>
      <w:proofErr w:type="spellEnd"/>
      <w:r w:rsidRPr="00BD63EF">
        <w:rPr>
          <w:lang w:val="nl-NL"/>
        </w:rPr>
        <w:t xml:space="preserve"> Case’.</w:t>
      </w:r>
    </w:p>
    <w:p w:rsidR="00E23D6D" w:rsidRPr="00BD63EF" w:rsidRDefault="004777DD" w:rsidP="00E23D6D">
      <w:pPr>
        <w:rPr>
          <w:lang w:val="nl-NL"/>
        </w:rPr>
      </w:pPr>
      <w:r w:rsidRPr="00BD63EF">
        <w:rPr>
          <w:noProof/>
          <w:lang w:val="nl-NL" w:eastAsia="nl-NL"/>
        </w:rPr>
        <w:drawing>
          <wp:inline distT="0" distB="0" distL="0" distR="0" wp14:anchorId="7DFFDEB0" wp14:editId="507980CF">
            <wp:extent cx="2771468" cy="213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361" cy="21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D" w:rsidRPr="00BD63EF" w:rsidRDefault="004777DD" w:rsidP="00E23D6D">
      <w:pPr>
        <w:rPr>
          <w:lang w:val="nl-NL"/>
        </w:rPr>
      </w:pPr>
    </w:p>
    <w:p w:rsidR="004777DD" w:rsidRPr="00BD63EF" w:rsidRDefault="004777DD" w:rsidP="00E23D6D">
      <w:pPr>
        <w:rPr>
          <w:b/>
          <w:lang w:val="nl-NL"/>
        </w:rPr>
      </w:pPr>
      <m:oMath>
        <m:r>
          <m:rPr>
            <m:sty m:val="p"/>
          </m:rPr>
          <w:rPr>
            <w:rFonts w:ascii="Cambria Math" w:hAnsi="Cambria Math" w:cs="Malgun Gothic"/>
            <w:color w:val="333333"/>
            <w:sz w:val="42"/>
            <w:szCs w:val="42"/>
            <w:shd w:val="clear" w:color="auto" w:fill="F9F9F9"/>
            <w:lang w:val="nl-NL"/>
          </w:rPr>
          <m:t>囍</m:t>
        </m:r>
      </m:oMath>
      <w:r w:rsidRPr="00BD63EF">
        <w:rPr>
          <w:color w:val="333333"/>
          <w:sz w:val="42"/>
          <w:szCs w:val="42"/>
          <w:shd w:val="clear" w:color="auto" w:fill="F9F9F9"/>
          <w:lang w:val="nl-NL"/>
        </w:rPr>
        <w:t xml:space="preserve"> </w:t>
      </w:r>
      <w:r w:rsidRPr="00BD63EF">
        <w:rPr>
          <w:b/>
          <w:lang w:val="nl-NL"/>
        </w:rPr>
        <w:t xml:space="preserve">Double </w:t>
      </w:r>
      <w:proofErr w:type="spellStart"/>
      <w:r w:rsidRPr="00BD63EF">
        <w:rPr>
          <w:b/>
          <w:lang w:val="nl-NL"/>
        </w:rPr>
        <w:t>Happiness</w:t>
      </w:r>
      <w:proofErr w:type="spellEnd"/>
    </w:p>
    <w:p w:rsidR="004777DD" w:rsidRPr="00BD63EF" w:rsidRDefault="005B2D21" w:rsidP="00E23D6D">
      <w:pPr>
        <w:rPr>
          <w:lang w:val="nl-NL"/>
        </w:rPr>
      </w:pPr>
      <w:r>
        <w:rPr>
          <w:lang w:val="nl-NL"/>
        </w:rPr>
        <w:t xml:space="preserve">Voor </w:t>
      </w:r>
      <w:r w:rsidR="00BE7A13">
        <w:rPr>
          <w:lang w:val="nl-NL"/>
        </w:rPr>
        <w:t>D</w:t>
      </w:r>
      <w:r w:rsidR="004777DD" w:rsidRPr="00BD63EF">
        <w:rPr>
          <w:lang w:val="nl-NL"/>
        </w:rPr>
        <w:t xml:space="preserve">ouble </w:t>
      </w:r>
      <w:proofErr w:type="spellStart"/>
      <w:r w:rsidR="004777DD" w:rsidRPr="00BD63EF">
        <w:rPr>
          <w:lang w:val="nl-NL"/>
        </w:rPr>
        <w:t>happiness</w:t>
      </w:r>
      <w:proofErr w:type="spellEnd"/>
      <w:r w:rsidR="004777DD" w:rsidRPr="00BD63EF">
        <w:rPr>
          <w:lang w:val="nl-NL"/>
        </w:rPr>
        <w:t xml:space="preserve"> hebben we de </w:t>
      </w:r>
      <w:proofErr w:type="spellStart"/>
      <w:r w:rsidR="004777DD" w:rsidRPr="00BD63EF">
        <w:rPr>
          <w:lang w:val="nl-NL"/>
        </w:rPr>
        <w:t>Unicode</w:t>
      </w:r>
      <w:proofErr w:type="spellEnd"/>
      <w:r w:rsidR="004777DD" w:rsidRPr="00BD63EF">
        <w:rPr>
          <w:lang w:val="nl-NL"/>
        </w:rPr>
        <w:t xml:space="preserve"> code </w:t>
      </w:r>
      <w:r w:rsidR="002203D8" w:rsidRPr="00BD63EF">
        <w:rPr>
          <w:lang w:val="nl-NL"/>
        </w:rPr>
        <w:t xml:space="preserve">56CD (Big </w:t>
      </w:r>
      <w:proofErr w:type="spellStart"/>
      <w:r w:rsidR="002203D8" w:rsidRPr="00BD63EF">
        <w:rPr>
          <w:lang w:val="nl-NL"/>
        </w:rPr>
        <w:t>En</w:t>
      </w:r>
      <w:r w:rsidR="004777DD" w:rsidRPr="00BD63EF">
        <w:rPr>
          <w:lang w:val="nl-NL"/>
        </w:rPr>
        <w:t>dian</w:t>
      </w:r>
      <w:proofErr w:type="spellEnd"/>
      <w:r w:rsidR="004777DD" w:rsidRPr="00BD63EF">
        <w:rPr>
          <w:lang w:val="nl-NL"/>
        </w:rPr>
        <w:t xml:space="preserve">) opgezocht met </w:t>
      </w:r>
      <w:r w:rsidR="002203D8" w:rsidRPr="00BD63EF">
        <w:rPr>
          <w:lang w:val="nl-NL"/>
        </w:rPr>
        <w:t xml:space="preserve">de </w:t>
      </w:r>
      <w:proofErr w:type="spellStart"/>
      <w:r w:rsidR="002203D8" w:rsidRPr="00BD63EF">
        <w:rPr>
          <w:lang w:val="nl-NL"/>
        </w:rPr>
        <w:t>unicode</w:t>
      </w:r>
      <w:proofErr w:type="spellEnd"/>
      <w:r w:rsidR="002203D8" w:rsidRPr="00BD63EF">
        <w:rPr>
          <w:lang w:val="nl-NL"/>
        </w:rPr>
        <w:t xml:space="preserve"> </w:t>
      </w:r>
      <w:proofErr w:type="spellStart"/>
      <w:r w:rsidR="002203D8" w:rsidRPr="00BD63EF">
        <w:rPr>
          <w:lang w:val="nl-NL"/>
        </w:rPr>
        <w:t>inspector</w:t>
      </w:r>
      <w:proofErr w:type="spellEnd"/>
      <w:r w:rsidR="002203D8" w:rsidRPr="00BD63EF">
        <w:rPr>
          <w:lang w:val="nl-NL"/>
        </w:rPr>
        <w:t xml:space="preserve"> van Tim </w:t>
      </w:r>
      <w:proofErr w:type="spellStart"/>
      <w:r w:rsidR="002203D8" w:rsidRPr="00BD63EF">
        <w:rPr>
          <w:lang w:val="nl-NL"/>
        </w:rPr>
        <w:t>Whitlock</w:t>
      </w:r>
      <w:proofErr w:type="spellEnd"/>
      <w:r w:rsidR="002203D8" w:rsidRPr="00BD63EF">
        <w:rPr>
          <w:lang w:val="nl-NL"/>
        </w:rPr>
        <w:t xml:space="preserve"> (</w:t>
      </w:r>
      <w:hyperlink r:id="rId12" w:history="1">
        <w:r w:rsidR="002203D8" w:rsidRPr="00BD63EF">
          <w:rPr>
            <w:rStyle w:val="Hyperlink"/>
            <w:lang w:val="nl-NL"/>
          </w:rPr>
          <w:t>http://apps.timwhitlock.info/unicode/inspect</w:t>
        </w:r>
      </w:hyperlink>
      <w:r w:rsidR="002203D8" w:rsidRPr="00BD63EF">
        <w:rPr>
          <w:lang w:val="nl-NL"/>
        </w:rPr>
        <w:t xml:space="preserve">). Vervolgens hebben we de </w:t>
      </w:r>
      <w:proofErr w:type="spellStart"/>
      <w:r w:rsidR="002203D8" w:rsidRPr="00BD63EF">
        <w:rPr>
          <w:lang w:val="nl-NL"/>
        </w:rPr>
        <w:t>unicode</w:t>
      </w:r>
      <w:proofErr w:type="spellEnd"/>
      <w:r w:rsidR="002203D8" w:rsidRPr="00BD63EF">
        <w:rPr>
          <w:lang w:val="nl-NL"/>
        </w:rPr>
        <w:t xml:space="preserve"> code omgezet naar Little </w:t>
      </w:r>
      <w:proofErr w:type="spellStart"/>
      <w:r w:rsidR="002203D8" w:rsidRPr="00BD63EF">
        <w:rPr>
          <w:lang w:val="nl-NL"/>
        </w:rPr>
        <w:t>Endian</w:t>
      </w:r>
      <w:proofErr w:type="spellEnd"/>
      <w:r w:rsidR="002203D8" w:rsidRPr="00BD63EF">
        <w:rPr>
          <w:lang w:val="nl-NL"/>
        </w:rPr>
        <w:t xml:space="preserve"> </w:t>
      </w:r>
      <w:r w:rsidR="002203D8" w:rsidRPr="00BD63EF">
        <w:rPr>
          <w:lang w:val="nl-NL"/>
        </w:rPr>
        <w:sym w:font="Wingdings" w:char="F0E0"/>
      </w:r>
      <w:r w:rsidR="002203D8" w:rsidRPr="00BD63EF">
        <w:rPr>
          <w:lang w:val="nl-NL"/>
        </w:rPr>
        <w:t xml:space="preserve"> CD56. Zo hebben we double </w:t>
      </w:r>
      <w:proofErr w:type="spellStart"/>
      <w:r w:rsidR="002203D8" w:rsidRPr="00BD63EF">
        <w:rPr>
          <w:lang w:val="nl-NL"/>
        </w:rPr>
        <w:t>happiness</w:t>
      </w:r>
      <w:proofErr w:type="spellEnd"/>
      <w:r w:rsidR="002203D8" w:rsidRPr="00BD63EF">
        <w:rPr>
          <w:lang w:val="nl-NL"/>
        </w:rPr>
        <w:t xml:space="preserve"> 37 keer gevonden.</w:t>
      </w:r>
    </w:p>
    <w:p w:rsidR="002203D8" w:rsidRPr="00BD63EF" w:rsidRDefault="00EB4E2B" w:rsidP="00E23D6D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11.75pt">
            <v:imagedata r:id="rId13" o:title="Double Happiness"/>
          </v:shape>
        </w:pict>
      </w:r>
    </w:p>
    <w:p w:rsidR="003013DB" w:rsidRPr="00BD63EF" w:rsidRDefault="003013DB">
      <w:pPr>
        <w:rPr>
          <w:lang w:val="nl-NL"/>
        </w:rPr>
      </w:pPr>
      <w:r w:rsidRPr="00BD63EF">
        <w:rPr>
          <w:lang w:val="nl-NL"/>
        </w:rPr>
        <w:br w:type="page"/>
      </w:r>
    </w:p>
    <w:p w:rsidR="002203D8" w:rsidRPr="00BD63EF" w:rsidRDefault="002203D8" w:rsidP="00E23D6D">
      <w:pPr>
        <w:rPr>
          <w:b/>
          <w:lang w:val="nl-NL"/>
        </w:rPr>
      </w:pPr>
      <m:oMath>
        <m:r>
          <m:rPr>
            <m:sty m:val="p"/>
          </m:rPr>
          <w:rPr>
            <w:rFonts w:ascii="Segoe UI Symbol" w:hAnsi="Segoe UI Symbol" w:cs="Segoe UI Symbol"/>
            <w:color w:val="333333"/>
            <w:sz w:val="42"/>
            <w:szCs w:val="42"/>
            <w:shd w:val="clear" w:color="auto" w:fill="F9F9F9"/>
            <w:lang w:val="nl-NL"/>
          </w:rPr>
          <w:lastRenderedPageBreak/>
          <m:t>💩</m:t>
        </m:r>
      </m:oMath>
      <w:r w:rsidRPr="00BD63EF">
        <w:rPr>
          <w:b/>
          <w:lang w:val="nl-NL"/>
        </w:rPr>
        <w:t xml:space="preserve"> </w:t>
      </w:r>
      <w:proofErr w:type="spellStart"/>
      <w:r w:rsidRPr="00BD63EF">
        <w:rPr>
          <w:b/>
          <w:lang w:val="nl-NL"/>
        </w:rPr>
        <w:t>Pile</w:t>
      </w:r>
      <w:proofErr w:type="spellEnd"/>
      <w:r w:rsidRPr="00BD63EF">
        <w:rPr>
          <w:b/>
          <w:lang w:val="nl-NL"/>
        </w:rPr>
        <w:t xml:space="preserve"> of </w:t>
      </w:r>
      <w:proofErr w:type="spellStart"/>
      <w:r w:rsidRPr="00BD63EF">
        <w:rPr>
          <w:b/>
          <w:lang w:val="nl-NL"/>
        </w:rPr>
        <w:t>Poo</w:t>
      </w:r>
      <w:proofErr w:type="spellEnd"/>
    </w:p>
    <w:p w:rsidR="004777DD" w:rsidRPr="00BD63EF" w:rsidRDefault="00D47F9B" w:rsidP="00E23D6D">
      <w:pPr>
        <w:rPr>
          <w:lang w:val="nl-NL"/>
        </w:rPr>
      </w:pPr>
      <w:r w:rsidRPr="00BD63EF">
        <w:rPr>
          <w:lang w:val="nl-NL"/>
        </w:rPr>
        <w:t xml:space="preserve">We hebben het teken voor </w:t>
      </w:r>
      <w:proofErr w:type="spellStart"/>
      <w:r w:rsidRPr="00BD63EF">
        <w:rPr>
          <w:lang w:val="nl-NL"/>
        </w:rPr>
        <w:t>pile</w:t>
      </w:r>
      <w:proofErr w:type="spellEnd"/>
      <w:r w:rsidRPr="00BD63EF">
        <w:rPr>
          <w:lang w:val="nl-NL"/>
        </w:rPr>
        <w:t xml:space="preserve"> of </w:t>
      </w:r>
      <w:proofErr w:type="spellStart"/>
      <w:r w:rsidRPr="00BD63EF">
        <w:rPr>
          <w:lang w:val="nl-NL"/>
        </w:rPr>
        <w:t>poo</w:t>
      </w:r>
      <w:proofErr w:type="spellEnd"/>
      <w:r w:rsidRPr="00BD63EF">
        <w:rPr>
          <w:lang w:val="nl-NL"/>
        </w:rPr>
        <w:t xml:space="preserve"> gevonden door de UTF-8 code op te zoeken in </w:t>
      </w:r>
      <w:r w:rsidR="003013DB" w:rsidRPr="00BD63EF">
        <w:rPr>
          <w:lang w:val="nl-NL"/>
        </w:rPr>
        <w:t>hexadecimale</w:t>
      </w:r>
      <w:r w:rsidRPr="00BD63EF">
        <w:rPr>
          <w:lang w:val="nl-NL"/>
        </w:rPr>
        <w:t xml:space="preserve"> met behulp van de </w:t>
      </w:r>
      <w:proofErr w:type="spellStart"/>
      <w:r w:rsidRPr="00BD63EF">
        <w:rPr>
          <w:lang w:val="nl-NL"/>
        </w:rPr>
        <w:t>unicode</w:t>
      </w:r>
      <w:proofErr w:type="spellEnd"/>
      <w:r w:rsidRPr="00BD63EF">
        <w:rPr>
          <w:lang w:val="nl-NL"/>
        </w:rPr>
        <w:t xml:space="preserve"> </w:t>
      </w:r>
      <w:proofErr w:type="spellStart"/>
      <w:r w:rsidRPr="00BD63EF">
        <w:rPr>
          <w:lang w:val="nl-NL"/>
        </w:rPr>
        <w:t>inspector</w:t>
      </w:r>
      <w:proofErr w:type="spellEnd"/>
      <w:r w:rsidRPr="00BD63EF">
        <w:rPr>
          <w:lang w:val="nl-NL"/>
        </w:rPr>
        <w:t xml:space="preserve"> van </w:t>
      </w:r>
      <w:proofErr w:type="spellStart"/>
      <w:r w:rsidRPr="00BD63EF">
        <w:rPr>
          <w:lang w:val="nl-NL"/>
        </w:rPr>
        <w:t>Whitlock</w:t>
      </w:r>
      <w:proofErr w:type="spellEnd"/>
      <w:r w:rsidRPr="00BD63EF">
        <w:rPr>
          <w:lang w:val="nl-NL"/>
        </w:rPr>
        <w:t xml:space="preserve">. </w:t>
      </w:r>
      <w:r w:rsidR="003013DB" w:rsidRPr="00BD63EF">
        <w:rPr>
          <w:lang w:val="nl-NL"/>
        </w:rPr>
        <w:t xml:space="preserve">De hexadecimale code is F0 9F 92 A9. </w:t>
      </w:r>
      <w:proofErr w:type="spellStart"/>
      <w:r w:rsidR="003013DB" w:rsidRPr="00BD63EF">
        <w:rPr>
          <w:lang w:val="nl-NL"/>
        </w:rPr>
        <w:t>Pile</w:t>
      </w:r>
      <w:proofErr w:type="spellEnd"/>
      <w:r w:rsidR="003013DB" w:rsidRPr="00BD63EF">
        <w:rPr>
          <w:lang w:val="nl-NL"/>
        </w:rPr>
        <w:t xml:space="preserve"> of </w:t>
      </w:r>
      <w:proofErr w:type="spellStart"/>
      <w:r w:rsidR="003013DB" w:rsidRPr="00BD63EF">
        <w:rPr>
          <w:lang w:val="nl-NL"/>
        </w:rPr>
        <w:t>Poo</w:t>
      </w:r>
      <w:proofErr w:type="spellEnd"/>
      <w:r w:rsidR="003013DB" w:rsidRPr="00BD63EF">
        <w:rPr>
          <w:lang w:val="nl-NL"/>
        </w:rPr>
        <w:t xml:space="preserve"> is zeven keer gevonden.</w:t>
      </w:r>
    </w:p>
    <w:p w:rsidR="003013DB" w:rsidRPr="00BD63EF" w:rsidRDefault="00EB4E2B" w:rsidP="00E23D6D">
      <w:pPr>
        <w:rPr>
          <w:lang w:val="nl-NL"/>
        </w:rPr>
      </w:pPr>
      <w:r>
        <w:rPr>
          <w:lang w:val="nl-NL"/>
        </w:rPr>
        <w:pict>
          <v:shape id="_x0000_i1026" type="#_x0000_t75" style="width:262.5pt;height:123pt">
            <v:imagedata r:id="rId14" o:title="Pile of Poo"/>
          </v:shape>
        </w:pict>
      </w:r>
    </w:p>
    <w:p w:rsidR="003013DB" w:rsidRPr="00BD63EF" w:rsidRDefault="003013DB" w:rsidP="00E23D6D">
      <w:pPr>
        <w:rPr>
          <w:lang w:val="nl-NL"/>
        </w:rPr>
      </w:pPr>
    </w:p>
    <w:p w:rsidR="003013DB" w:rsidRPr="00BD63EF" w:rsidRDefault="003013DB" w:rsidP="00E23D6D">
      <w:pPr>
        <w:rPr>
          <w:b/>
          <w:lang w:val="nl-NL"/>
        </w:rPr>
      </w:pPr>
      <w:r w:rsidRPr="00BD63EF">
        <w:rPr>
          <w:b/>
          <w:lang w:val="nl-NL"/>
        </w:rPr>
        <w:t>Jeroen in Base64</w:t>
      </w:r>
    </w:p>
    <w:p w:rsidR="003013DB" w:rsidRPr="00BD63EF" w:rsidRDefault="003013DB" w:rsidP="00E23D6D">
      <w:pPr>
        <w:rPr>
          <w:lang w:val="nl-NL"/>
        </w:rPr>
      </w:pPr>
      <w:r w:rsidRPr="00BD63EF">
        <w:rPr>
          <w:lang w:val="nl-NL"/>
        </w:rPr>
        <w:t>We hebben de</w:t>
      </w:r>
      <w:r w:rsidR="00764C8D">
        <w:rPr>
          <w:lang w:val="nl-NL"/>
        </w:rPr>
        <w:t xml:space="preserve"> </w:t>
      </w:r>
      <w:r w:rsidRPr="00BD63EF">
        <w:rPr>
          <w:lang w:val="nl-NL"/>
        </w:rPr>
        <w:t>UTF-8-encoded string ‘Jeroen’ geconverteerd naar Base64-encoding (SmVyb2Vu). Vervolgens hebben we de Base64-encoded string geconverteerd naar de hexadecimale code (53 6D 79 62 32 56 75). Met de hexadecimale code hebben we de string twaalf keer gevonden.</w:t>
      </w:r>
    </w:p>
    <w:p w:rsidR="002203D8" w:rsidRPr="00BD63EF" w:rsidRDefault="00EB4E2B" w:rsidP="00E23D6D">
      <w:pPr>
        <w:rPr>
          <w:lang w:val="nl-NL"/>
        </w:rPr>
      </w:pPr>
      <w:r>
        <w:rPr>
          <w:lang w:val="nl-NL"/>
        </w:rPr>
        <w:pict>
          <v:shape id="_x0000_i1027" type="#_x0000_t75" style="width:273.75pt;height:128.25pt">
            <v:imagedata r:id="rId15" o:title="Jeroen"/>
          </v:shape>
        </w:pict>
      </w:r>
    </w:p>
    <w:p w:rsidR="003013DB" w:rsidRPr="00BD63EF" w:rsidRDefault="003013DB" w:rsidP="00E23D6D">
      <w:pPr>
        <w:rPr>
          <w:lang w:val="nl-NL"/>
        </w:rPr>
      </w:pPr>
    </w:p>
    <w:p w:rsidR="004777DD" w:rsidRPr="00BD63EF" w:rsidRDefault="004777DD" w:rsidP="00E23D6D">
      <w:pPr>
        <w:rPr>
          <w:lang w:val="nl-NL"/>
        </w:rPr>
      </w:pPr>
    </w:p>
    <w:sectPr w:rsidR="004777DD" w:rsidRPr="00BD63E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B74" w:rsidRDefault="00D36B74" w:rsidP="00476B17">
      <w:pPr>
        <w:spacing w:after="0" w:line="240" w:lineRule="auto"/>
      </w:pPr>
      <w:r>
        <w:separator/>
      </w:r>
    </w:p>
  </w:endnote>
  <w:endnote w:type="continuationSeparator" w:id="0">
    <w:p w:rsidR="00D36B74" w:rsidRDefault="00D36B74" w:rsidP="0047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ED364E" w:rsidTr="00ED364E">
      <w:tc>
        <w:tcPr>
          <w:tcW w:w="4675" w:type="dxa"/>
        </w:tcPr>
        <w:p w:rsidR="00ED364E" w:rsidRDefault="00BD63EF" w:rsidP="00ED364E">
          <w:pPr>
            <w:pStyle w:val="Footer"/>
          </w:pPr>
          <w:r>
            <w:t>Week 1</w:t>
          </w:r>
        </w:p>
      </w:tc>
      <w:tc>
        <w:tcPr>
          <w:tcW w:w="4675" w:type="dxa"/>
        </w:tcPr>
        <w:p w:rsidR="00ED364E" w:rsidRDefault="00ED364E" w:rsidP="00ED364E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0CC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ED364E" w:rsidRDefault="00ED3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B74" w:rsidRDefault="00D36B74" w:rsidP="00476B17">
      <w:pPr>
        <w:spacing w:after="0" w:line="240" w:lineRule="auto"/>
      </w:pPr>
      <w:r>
        <w:separator/>
      </w:r>
    </w:p>
  </w:footnote>
  <w:footnote w:type="continuationSeparator" w:id="0">
    <w:p w:rsidR="00D36B74" w:rsidRDefault="00D36B74" w:rsidP="00476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ED364E" w:rsidTr="00935035">
      <w:sdt>
        <w:sdtPr>
          <w:alias w:val="Title"/>
          <w:tag w:val=""/>
          <w:id w:val="2010787421"/>
          <w:placeholder>
            <w:docPart w:val="789D6DB9203B4F488040FCA87ACFA3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5" w:type="dxa"/>
            </w:tcPr>
            <w:p w:rsidR="00ED364E" w:rsidRDefault="00D962AF" w:rsidP="00ED364E">
              <w:pPr>
                <w:pStyle w:val="Header"/>
              </w:pPr>
              <w:r>
                <w:t>MICT1 – Exercise Week 1</w:t>
              </w:r>
            </w:p>
          </w:tc>
        </w:sdtContent>
      </w:sdt>
      <w:sdt>
        <w:sdtPr>
          <w:alias w:val="Author"/>
          <w:tag w:val=""/>
          <w:id w:val="1085503042"/>
          <w:placeholder>
            <w:docPart w:val="760CDA4F46EA42F38A87425C369D08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75" w:type="dxa"/>
            </w:tcPr>
            <w:p w:rsidR="00ED364E" w:rsidRDefault="00D962AF" w:rsidP="00ED364E">
              <w:pPr>
                <w:pStyle w:val="Header"/>
                <w:jc w:val="right"/>
              </w:pPr>
              <w:r>
                <w:t xml:space="preserve">MICT1 – </w:t>
              </w:r>
              <w:proofErr w:type="spellStart"/>
              <w:r>
                <w:t>Groep</w:t>
              </w:r>
              <w:proofErr w:type="spellEnd"/>
              <w:r>
                <w:t xml:space="preserve"> 1</w:t>
              </w:r>
            </w:p>
          </w:tc>
        </w:sdtContent>
      </w:sdt>
    </w:tr>
  </w:tbl>
  <w:p w:rsidR="00ED364E" w:rsidRDefault="00ED3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802"/>
    <w:multiLevelType w:val="hybridMultilevel"/>
    <w:tmpl w:val="299CA17E"/>
    <w:lvl w:ilvl="0" w:tplc="B3C28E1A">
      <w:start w:val="1"/>
      <w:numFmt w:val="decimal"/>
      <w:pStyle w:val="Heading3TOC"/>
      <w:lvlText w:val="%1.1.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553021"/>
    <w:multiLevelType w:val="hybridMultilevel"/>
    <w:tmpl w:val="67D6DBD8"/>
    <w:lvl w:ilvl="0" w:tplc="7430B3E0">
      <w:start w:val="1"/>
      <w:numFmt w:val="decimal"/>
      <w:pStyle w:val="Heading1TOC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A63"/>
    <w:multiLevelType w:val="hybridMultilevel"/>
    <w:tmpl w:val="EB4EBCD6"/>
    <w:lvl w:ilvl="0" w:tplc="1E088590">
      <w:start w:val="1"/>
      <w:numFmt w:val="decimal"/>
      <w:pStyle w:val="Heading2TOC"/>
      <w:lvlText w:val="1.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efaultTableStyle w:val="GridTable4-Accent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0C"/>
    <w:rsid w:val="00022CE7"/>
    <w:rsid w:val="002203D8"/>
    <w:rsid w:val="0028098C"/>
    <w:rsid w:val="0028170C"/>
    <w:rsid w:val="003013DB"/>
    <w:rsid w:val="00361E30"/>
    <w:rsid w:val="00462D05"/>
    <w:rsid w:val="00476B17"/>
    <w:rsid w:val="004777DD"/>
    <w:rsid w:val="005B2D21"/>
    <w:rsid w:val="00764C8D"/>
    <w:rsid w:val="007B1719"/>
    <w:rsid w:val="008A6253"/>
    <w:rsid w:val="00940CC1"/>
    <w:rsid w:val="00A73F07"/>
    <w:rsid w:val="00BD63EF"/>
    <w:rsid w:val="00BE7A13"/>
    <w:rsid w:val="00C5424B"/>
    <w:rsid w:val="00C867CC"/>
    <w:rsid w:val="00CA15A0"/>
    <w:rsid w:val="00D36B74"/>
    <w:rsid w:val="00D47F9B"/>
    <w:rsid w:val="00D962AF"/>
    <w:rsid w:val="00D97D0E"/>
    <w:rsid w:val="00E23D6D"/>
    <w:rsid w:val="00EB4E2B"/>
    <w:rsid w:val="00ED364E"/>
    <w:rsid w:val="00F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FC7D0"/>
  <w15:chartTrackingRefBased/>
  <w15:docId w15:val="{DE1A4948-6250-4E1D-88F2-1AA3E71C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0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70C"/>
    <w:pPr>
      <w:keepNext/>
      <w:keepLines/>
      <w:pBdr>
        <w:bottom w:val="single" w:sz="4" w:space="1" w:color="5B9BD5" w:themeColor="accent1"/>
      </w:pBdr>
      <w:spacing w:before="400" w:after="16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0C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70C"/>
    <w:pPr>
      <w:keepNext/>
      <w:keepLines/>
      <w:spacing w:before="8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0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0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0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0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0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70C"/>
    <w:pPr>
      <w:pBdr>
        <w:bottom w:val="single" w:sz="4" w:space="1" w:color="4472C4" w:themeColor="accent5"/>
      </w:pBdr>
      <w:spacing w:after="16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8170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8170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8170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17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170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0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0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0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0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28170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28170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170C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28170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8170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17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0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817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8170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170C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170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170C"/>
    <w:pPr>
      <w:outlineLvl w:val="9"/>
    </w:pPr>
  </w:style>
  <w:style w:type="paragraph" w:styleId="NoSpacing">
    <w:name w:val="No Spacing"/>
    <w:uiPriority w:val="1"/>
    <w:qFormat/>
    <w:rsid w:val="002817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ing1TOC">
    <w:name w:val="Heading 1 TOC"/>
    <w:basedOn w:val="Heading1"/>
    <w:next w:val="Normal"/>
    <w:link w:val="Heading1TOCChar"/>
    <w:qFormat/>
    <w:rsid w:val="0028170C"/>
    <w:pPr>
      <w:numPr>
        <w:numId w:val="13"/>
      </w:numPr>
      <w:ind w:left="360"/>
    </w:pPr>
  </w:style>
  <w:style w:type="paragraph" w:customStyle="1" w:styleId="Heading2TOC">
    <w:name w:val="Heading 2 TOC"/>
    <w:basedOn w:val="Heading2"/>
    <w:next w:val="Normal"/>
    <w:link w:val="Heading2TOCChar"/>
    <w:qFormat/>
    <w:rsid w:val="0028170C"/>
    <w:pPr>
      <w:numPr>
        <w:numId w:val="14"/>
      </w:numPr>
      <w:ind w:left="360"/>
    </w:pPr>
  </w:style>
  <w:style w:type="character" w:customStyle="1" w:styleId="Heading1TOCChar">
    <w:name w:val="Heading 1 TOC Char"/>
    <w:basedOn w:val="Heading1Char"/>
    <w:link w:val="Heading1TOC"/>
    <w:rsid w:val="0028170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customStyle="1" w:styleId="Heading3TOC">
    <w:name w:val="Heading 3 TOC"/>
    <w:basedOn w:val="Heading3"/>
    <w:next w:val="Normal"/>
    <w:link w:val="Heading3TOCChar"/>
    <w:qFormat/>
    <w:rsid w:val="0028170C"/>
    <w:pPr>
      <w:numPr>
        <w:numId w:val="15"/>
      </w:numPr>
      <w:ind w:left="360"/>
    </w:pPr>
  </w:style>
  <w:style w:type="character" w:customStyle="1" w:styleId="Heading2TOCChar">
    <w:name w:val="Heading 2 TOC Char"/>
    <w:basedOn w:val="Heading2Char"/>
    <w:link w:val="Heading2TOC"/>
    <w:rsid w:val="002817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61E30"/>
    <w:rPr>
      <w:color w:val="808080"/>
    </w:rPr>
  </w:style>
  <w:style w:type="character" w:customStyle="1" w:styleId="Heading3TOCChar">
    <w:name w:val="Heading 3 TOC Char"/>
    <w:basedOn w:val="Heading3Char"/>
    <w:link w:val="Heading3TOC"/>
    <w:rsid w:val="0028170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6B1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6B17"/>
    <w:pPr>
      <w:spacing w:after="10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76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1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76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17"/>
    <w:rPr>
      <w:sz w:val="22"/>
    </w:rPr>
  </w:style>
  <w:style w:type="table" w:styleId="TableGrid">
    <w:name w:val="Table Grid"/>
    <w:basedOn w:val="TableNormal"/>
    <w:uiPriority w:val="39"/>
    <w:rsid w:val="0047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73F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ps.timwhitlock.info/unicode/inspec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ano%20C&#246;rvers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0D513FD66D49538D19FE003EEA3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83AD-B360-446E-A82A-0F45BEDFD8E7}"/>
      </w:docPartPr>
      <w:docPartBody>
        <w:p w:rsidR="00075387" w:rsidRDefault="006E14EA" w:rsidP="006E14EA">
          <w:pPr>
            <w:pStyle w:val="AB0D513FD66D49538D19FE003EEA30CD"/>
          </w:pPr>
          <w:r w:rsidRPr="006F2AFA">
            <w:rPr>
              <w:rStyle w:val="PlaceholderText"/>
            </w:rPr>
            <w:t>[Author]</w:t>
          </w:r>
        </w:p>
      </w:docPartBody>
    </w:docPart>
    <w:docPart>
      <w:docPartPr>
        <w:name w:val="A19F98517E6149B79A9003BDCE6C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D463-51D1-465B-8355-DB8FFCBE8F2D}"/>
      </w:docPartPr>
      <w:docPartBody>
        <w:p w:rsidR="00075387" w:rsidRDefault="006E14EA">
          <w:r w:rsidRPr="006F2AFA">
            <w:rPr>
              <w:rStyle w:val="PlaceholderText"/>
            </w:rPr>
            <w:t>[Company]</w:t>
          </w:r>
        </w:p>
      </w:docPartBody>
    </w:docPart>
    <w:docPart>
      <w:docPartPr>
        <w:name w:val="435A2D43173D4534908269D352AEB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5B133-654C-4DD3-99DD-F8100D2138F8}"/>
      </w:docPartPr>
      <w:docPartBody>
        <w:p w:rsidR="00075387" w:rsidRDefault="006E14EA">
          <w:r w:rsidRPr="006F2AFA">
            <w:rPr>
              <w:rStyle w:val="PlaceholderText"/>
            </w:rPr>
            <w:t>[Publish Date]</w:t>
          </w:r>
        </w:p>
      </w:docPartBody>
    </w:docPart>
    <w:docPart>
      <w:docPartPr>
        <w:name w:val="20E3BE10187445518276C19B50A18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ADB83-6EAA-4B35-BBDF-034E47366989}"/>
      </w:docPartPr>
      <w:docPartBody>
        <w:p w:rsidR="00075387" w:rsidRDefault="006E14EA">
          <w:r w:rsidRPr="006F2AFA">
            <w:rPr>
              <w:rStyle w:val="PlaceholderText"/>
            </w:rPr>
            <w:t>[Subject]</w:t>
          </w:r>
        </w:p>
      </w:docPartBody>
    </w:docPart>
    <w:docPart>
      <w:docPartPr>
        <w:name w:val="789D6DB9203B4F488040FCA87ACF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F32B-2FDB-42B4-9B67-86A3699002CD}"/>
      </w:docPartPr>
      <w:docPartBody>
        <w:p w:rsidR="00075387" w:rsidRDefault="006E14EA" w:rsidP="006E14EA">
          <w:pPr>
            <w:pStyle w:val="789D6DB9203B4F488040FCA87ACFA321"/>
          </w:pPr>
          <w:r w:rsidRPr="006F2AFA">
            <w:rPr>
              <w:rStyle w:val="PlaceholderText"/>
            </w:rPr>
            <w:t>[Title]</w:t>
          </w:r>
        </w:p>
      </w:docPartBody>
    </w:docPart>
    <w:docPart>
      <w:docPartPr>
        <w:name w:val="760CDA4F46EA42F38A87425C369D0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D09A4-5EA2-4411-B19E-0EC840459781}"/>
      </w:docPartPr>
      <w:docPartBody>
        <w:p w:rsidR="00075387" w:rsidRDefault="006E14EA" w:rsidP="006E14EA">
          <w:pPr>
            <w:pStyle w:val="760CDA4F46EA42F38A87425C369D0841"/>
          </w:pPr>
          <w:r w:rsidRPr="006F2AFA">
            <w:rPr>
              <w:rStyle w:val="PlaceholderText"/>
            </w:rPr>
            <w:t>[Author]</w:t>
          </w:r>
        </w:p>
      </w:docPartBody>
    </w:docPart>
    <w:docPart>
      <w:docPartPr>
        <w:name w:val="FAA4462651DE48C6AB4767C7A339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CA7C-101F-40E8-A90E-08D600DBDC7F}"/>
      </w:docPartPr>
      <w:docPartBody>
        <w:p w:rsidR="00AD3EA1" w:rsidRDefault="0067070C">
          <w:r w:rsidRPr="0098646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EA"/>
    <w:rsid w:val="00075387"/>
    <w:rsid w:val="000E070A"/>
    <w:rsid w:val="0032283D"/>
    <w:rsid w:val="003451C1"/>
    <w:rsid w:val="003678FE"/>
    <w:rsid w:val="0067070C"/>
    <w:rsid w:val="006E14EA"/>
    <w:rsid w:val="007F3042"/>
    <w:rsid w:val="00A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8FE"/>
    <w:rPr>
      <w:color w:val="808080"/>
    </w:rPr>
  </w:style>
  <w:style w:type="paragraph" w:customStyle="1" w:styleId="2C549B70D443461F92C5469E8278D08F">
    <w:name w:val="2C549B70D443461F92C5469E8278D08F"/>
    <w:rsid w:val="006E14EA"/>
  </w:style>
  <w:style w:type="paragraph" w:customStyle="1" w:styleId="F5B47B863BF74E63915E35A5D806E8FD">
    <w:name w:val="F5B47B863BF74E63915E35A5D806E8FD"/>
    <w:rsid w:val="006E14EA"/>
  </w:style>
  <w:style w:type="paragraph" w:customStyle="1" w:styleId="AB0D513FD66D49538D19FE003EEA30CD">
    <w:name w:val="AB0D513FD66D49538D19FE003EEA30CD"/>
    <w:rsid w:val="006E14EA"/>
  </w:style>
  <w:style w:type="paragraph" w:customStyle="1" w:styleId="872D57E77F3F4C8BBDE5325F06B6C16A">
    <w:name w:val="872D57E77F3F4C8BBDE5325F06B6C16A"/>
    <w:rsid w:val="006E14EA"/>
  </w:style>
  <w:style w:type="paragraph" w:customStyle="1" w:styleId="543D7B60AD644E498EFC4D563BDA2D29">
    <w:name w:val="543D7B60AD644E498EFC4D563BDA2D29"/>
    <w:rsid w:val="006E14EA"/>
  </w:style>
  <w:style w:type="paragraph" w:customStyle="1" w:styleId="51ACD39ABEFE4F0183E818C6D07221E5">
    <w:name w:val="51ACD39ABEFE4F0183E818C6D07221E5"/>
    <w:rsid w:val="006E14EA"/>
  </w:style>
  <w:style w:type="paragraph" w:customStyle="1" w:styleId="789D6DB9203B4F488040FCA87ACFA321">
    <w:name w:val="789D6DB9203B4F488040FCA87ACFA321"/>
    <w:rsid w:val="006E14EA"/>
  </w:style>
  <w:style w:type="paragraph" w:customStyle="1" w:styleId="760CDA4F46EA42F38A87425C369D0841">
    <w:name w:val="760CDA4F46EA42F38A87425C369D0841"/>
    <w:rsid w:val="006E14EA"/>
  </w:style>
  <w:style w:type="paragraph" w:customStyle="1" w:styleId="7775E809C86B4CDEA22226A3C8F07B41">
    <w:name w:val="7775E809C86B4CDEA22226A3C8F07B41"/>
    <w:rsid w:val="00367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98652-91AE-4E3F-8383-BE09928C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63</TotalTime>
  <Pages>7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MICT1 – Exercise Week 1</vt:lpstr>
    </vt:vector>
  </TitlesOfParts>
  <Company>Zuyd University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MICT1 – Exercise Week 1</dc:title>
  <dc:subject>Reverse Engineering Data – Exercise week 1</dc:subject>
  <dc:creator>MICT1 – Groep 1</dc:creator>
  <cp:keywords/>
  <cp:lastModifiedBy>Rik Kierkels</cp:lastModifiedBy>
  <cp:revision>10</cp:revision>
  <dcterms:created xsi:type="dcterms:W3CDTF">2016-02-16T09:06:00Z</dcterms:created>
  <dcterms:modified xsi:type="dcterms:W3CDTF">2016-02-16T10:09:00Z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